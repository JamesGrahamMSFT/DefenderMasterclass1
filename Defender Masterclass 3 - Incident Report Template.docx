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69865812"/>
        <w:docPartObj>
          <w:docPartGallery w:val="Cover Pages"/>
          <w:docPartUnique/>
        </w:docPartObj>
      </w:sdtPr>
      <w:sdtEndPr/>
      <w:sdtContent>
        <w:p w14:paraId="29F8C3AB" w14:textId="66BF8681" w:rsidR="00B36AAB" w:rsidRDefault="00B36AAB">
          <w:r>
            <w:rPr>
              <w:noProof/>
            </w:rPr>
            <mc:AlternateContent>
              <mc:Choice Requires="wpg">
                <w:drawing>
                  <wp:anchor distT="0" distB="0" distL="114300" distR="114300" simplePos="0" relativeHeight="251659264" behindDoc="1" locked="0" layoutInCell="1" allowOverlap="1" wp14:anchorId="194F919D" wp14:editId="590244C1">
                    <wp:simplePos x="0" y="0"/>
                    <wp:positionH relativeFrom="page">
                      <wp:posOffset>114300</wp:posOffset>
                    </wp:positionH>
                    <wp:positionV relativeFrom="page">
                      <wp:align>bottom</wp:align>
                    </wp:positionV>
                    <wp:extent cx="7355506" cy="10591800"/>
                    <wp:effectExtent l="0" t="0" r="0" b="0"/>
                    <wp:wrapNone/>
                    <wp:docPr id="193" name="Group 193"/>
                    <wp:cNvGraphicFramePr/>
                    <a:graphic xmlns:a="http://schemas.openxmlformats.org/drawingml/2006/main">
                      <a:graphicData uri="http://schemas.microsoft.com/office/word/2010/wordprocessingGroup">
                        <wpg:wgp>
                          <wpg:cNvGrpSpPr/>
                          <wpg:grpSpPr>
                            <a:xfrm>
                              <a:off x="0" y="0"/>
                              <a:ext cx="7355506" cy="10591800"/>
                              <a:chOff x="0" y="0"/>
                              <a:chExt cx="6858000"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6EB23BA" w14:textId="77777777" w:rsidR="00B36AAB" w:rsidRDefault="00B36AAB">
                                      <w:pPr>
                                        <w:pStyle w:val="NoSpacing"/>
                                        <w:spacing w:before="120"/>
                                        <w:jc w:val="center"/>
                                        <w:rPr>
                                          <w:color w:val="FFFFFF" w:themeColor="background1"/>
                                        </w:rPr>
                                      </w:pPr>
                                      <w:r>
                                        <w:rPr>
                                          <w:color w:val="FFFFFF" w:themeColor="background1"/>
                                        </w:rPr>
                                        <w:t>James Graham</w:t>
                                      </w:r>
                                    </w:p>
                                  </w:sdtContent>
                                </w:sdt>
                                <w:p w14:paraId="05C63AFD" w14:textId="77777777" w:rsidR="00B36AAB" w:rsidRDefault="00846AC7">
                                  <w:pPr>
                                    <w:pStyle w:val="NoSpacing"/>
                                    <w:spacing w:before="120"/>
                                    <w:jc w:val="center"/>
                                    <w:rPr>
                                      <w:color w:val="FFFFFF" w:themeColor="background1"/>
                                    </w:rPr>
                                  </w:pPr>
                                  <w:sdt>
                                    <w:sdtPr>
                                      <w:rPr>
                                        <w:caps/>
                                        <w:color w:val="FFFFFF" w:themeColor="background1"/>
                                      </w:rPr>
                                      <w:alias w:val="Company"/>
                                      <w:tag w:val=""/>
                                      <w:id w:val="1618182777"/>
                                      <w:placeholder>
                                        <w:docPart w:val="82D540B3185841D9B59B63336F8F4F00"/>
                                      </w:placeholder>
                                      <w:showingPlcHdr/>
                                      <w:dataBinding w:prefixMappings="xmlns:ns0='http://schemas.openxmlformats.org/officeDocument/2006/extended-properties' " w:xpath="/ns0:Properties[1]/ns0:Company[1]" w:storeItemID="{6668398D-A668-4E3E-A5EB-62B293D839F1}"/>
                                      <w:text/>
                                    </w:sdtPr>
                                    <w:sdtEndPr/>
                                    <w:sdtContent>
                                      <w:r w:rsidR="00B36AAB">
                                        <w:rPr>
                                          <w:caps/>
                                          <w:color w:val="FFFFFF" w:themeColor="background1"/>
                                        </w:rPr>
                                        <w:t>[Company name]</w:t>
                                      </w:r>
                                    </w:sdtContent>
                                  </w:sdt>
                                  <w:r w:rsidR="00B36AAB">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1176"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DA6846" w14:textId="0B602619" w:rsidR="00B36AAB" w:rsidRDefault="007C474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Incident report - </w:t>
                                  </w:r>
                                  <w:sdt>
                                    <w:sdtPr>
                                      <w:rPr>
                                        <w:rFonts w:asciiTheme="majorHAnsi" w:eastAsiaTheme="majorEastAsia" w:hAnsiTheme="majorHAnsi" w:cstheme="majorBidi"/>
                                        <w:caps/>
                                        <w:color w:val="4472C4" w:themeColor="accent1"/>
                                        <w:sz w:val="72"/>
                                        <w:szCs w:val="72"/>
                                      </w:rPr>
                                      <w:alias w:val="Title"/>
                                      <w:tag w:val=""/>
                                      <w:id w:val="-9991715"/>
                                      <w:placeholder>
                                        <w:docPart w:val="06DD4BCD08C248B3988B019837CD92D5"/>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00B36AAB">
                                        <w:rPr>
                                          <w:rFonts w:asciiTheme="majorHAnsi" w:eastAsiaTheme="majorEastAsia" w:hAnsiTheme="majorHAnsi" w:cstheme="majorBidi"/>
                                          <w:caps/>
                                          <w:color w:val="4472C4" w:themeColor="accent1"/>
                                          <w:sz w:val="72"/>
                                          <w:szCs w:val="72"/>
                                        </w:rPr>
                                        <w:t>[Document title]</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94F919D" id="Group 193" o:spid="_x0000_s1026" style="position:absolute;margin-left:9pt;margin-top:0;width:579.15pt;height:834pt;z-index:-251657216;mso-position-horizontal-relative:page;mso-position-vertical:bottom;mso-position-vertical-relative:page" coordsize="68580,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6EB23BA" w14:textId="77777777" w:rsidR="00B36AAB" w:rsidRDefault="00B36AAB">
                                <w:pPr>
                                  <w:pStyle w:val="NoSpacing"/>
                                  <w:spacing w:before="120"/>
                                  <w:jc w:val="center"/>
                                  <w:rPr>
                                    <w:color w:val="FFFFFF" w:themeColor="background1"/>
                                  </w:rPr>
                                </w:pPr>
                                <w:r>
                                  <w:rPr>
                                    <w:color w:val="FFFFFF" w:themeColor="background1"/>
                                  </w:rPr>
                                  <w:t>James Graham</w:t>
                                </w:r>
                              </w:p>
                            </w:sdtContent>
                          </w:sdt>
                          <w:p w14:paraId="05C63AFD" w14:textId="77777777" w:rsidR="00B36AAB" w:rsidRDefault="00846AC7">
                            <w:pPr>
                              <w:pStyle w:val="NoSpacing"/>
                              <w:spacing w:before="120"/>
                              <w:jc w:val="center"/>
                              <w:rPr>
                                <w:color w:val="FFFFFF" w:themeColor="background1"/>
                              </w:rPr>
                            </w:pPr>
                            <w:sdt>
                              <w:sdtPr>
                                <w:rPr>
                                  <w:caps/>
                                  <w:color w:val="FFFFFF" w:themeColor="background1"/>
                                </w:rPr>
                                <w:alias w:val="Company"/>
                                <w:tag w:val=""/>
                                <w:id w:val="1618182777"/>
                                <w:placeholder>
                                  <w:docPart w:val="82D540B3185841D9B59B63336F8F4F00"/>
                                </w:placeholder>
                                <w:showingPlcHdr/>
                                <w:dataBinding w:prefixMappings="xmlns:ns0='http://schemas.openxmlformats.org/officeDocument/2006/extended-properties' " w:xpath="/ns0:Properties[1]/ns0:Company[1]" w:storeItemID="{6668398D-A668-4E3E-A5EB-62B293D839F1}"/>
                                <w:text/>
                              </w:sdtPr>
                              <w:sdtEndPr/>
                              <w:sdtContent>
                                <w:r w:rsidR="00B36AAB">
                                  <w:rPr>
                                    <w:caps/>
                                    <w:color w:val="FFFFFF" w:themeColor="background1"/>
                                  </w:rPr>
                                  <w:t>[Company name]</w:t>
                                </w:r>
                              </w:sdtContent>
                            </w:sdt>
                            <w:r w:rsidR="00B36AAB">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12;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28DA6846" w14:textId="0B602619" w:rsidR="00B36AAB" w:rsidRDefault="007C474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Incident report - </w:t>
                            </w:r>
                            <w:sdt>
                              <w:sdtPr>
                                <w:rPr>
                                  <w:rFonts w:asciiTheme="majorHAnsi" w:eastAsiaTheme="majorEastAsia" w:hAnsiTheme="majorHAnsi" w:cstheme="majorBidi"/>
                                  <w:caps/>
                                  <w:color w:val="4472C4" w:themeColor="accent1"/>
                                  <w:sz w:val="72"/>
                                  <w:szCs w:val="72"/>
                                </w:rPr>
                                <w:alias w:val="Title"/>
                                <w:tag w:val=""/>
                                <w:id w:val="-9991715"/>
                                <w:placeholder>
                                  <w:docPart w:val="06DD4BCD08C248B3988B019837CD92D5"/>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00B36AAB">
                                  <w:rPr>
                                    <w:rFonts w:asciiTheme="majorHAnsi" w:eastAsiaTheme="majorEastAsia" w:hAnsiTheme="majorHAnsi" w:cstheme="majorBidi"/>
                                    <w:caps/>
                                    <w:color w:val="4472C4" w:themeColor="accent1"/>
                                    <w:sz w:val="72"/>
                                    <w:szCs w:val="72"/>
                                  </w:rPr>
                                  <w:t>[Document title]</w:t>
                                </w:r>
                              </w:sdtContent>
                            </w:sdt>
                          </w:p>
                        </w:txbxContent>
                      </v:textbox>
                    </v:shape>
                    <w10:wrap anchorx="page" anchory="page"/>
                  </v:group>
                </w:pict>
              </mc:Fallback>
            </mc:AlternateContent>
          </w:r>
        </w:p>
        <w:p w14:paraId="47773430" w14:textId="5C97E64B" w:rsidR="00B36AAB" w:rsidRDefault="001C2BFF">
          <w:r>
            <w:rPr>
              <w:noProof/>
            </w:rPr>
            <w:drawing>
              <wp:anchor distT="0" distB="0" distL="114300" distR="114300" simplePos="0" relativeHeight="251660288" behindDoc="0" locked="0" layoutInCell="1" allowOverlap="1" wp14:anchorId="25E3ED52" wp14:editId="7F73B4EA">
                <wp:simplePos x="0" y="0"/>
                <wp:positionH relativeFrom="margin">
                  <wp:align>center</wp:align>
                </wp:positionH>
                <wp:positionV relativeFrom="page">
                  <wp:posOffset>5001895</wp:posOffset>
                </wp:positionV>
                <wp:extent cx="1288800" cy="1285200"/>
                <wp:effectExtent l="0" t="0" r="6985" b="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8800" cy="1285200"/>
                        </a:xfrm>
                        <a:prstGeom prst="rect">
                          <a:avLst/>
                        </a:prstGeom>
                      </pic:spPr>
                    </pic:pic>
                  </a:graphicData>
                </a:graphic>
                <wp14:sizeRelH relativeFrom="margin">
                  <wp14:pctWidth>0</wp14:pctWidth>
                </wp14:sizeRelH>
                <wp14:sizeRelV relativeFrom="margin">
                  <wp14:pctHeight>0</wp14:pctHeight>
                </wp14:sizeRelV>
              </wp:anchor>
            </w:drawing>
          </w:r>
          <w:r w:rsidR="00B36AAB">
            <w:br w:type="page"/>
          </w:r>
        </w:p>
      </w:sdtContent>
    </w:sdt>
    <w:sdt>
      <w:sdtPr>
        <w:rPr>
          <w:rFonts w:asciiTheme="minorHAnsi" w:eastAsiaTheme="minorHAnsi" w:hAnsiTheme="minorHAnsi" w:cstheme="minorBidi"/>
          <w:color w:val="auto"/>
          <w:sz w:val="22"/>
          <w:szCs w:val="22"/>
          <w:lang w:val="en-GB"/>
        </w:rPr>
        <w:id w:val="1354846253"/>
        <w:docPartObj>
          <w:docPartGallery w:val="Table of Contents"/>
          <w:docPartUnique/>
        </w:docPartObj>
      </w:sdtPr>
      <w:sdtEndPr>
        <w:rPr>
          <w:b/>
          <w:bCs/>
          <w:noProof/>
        </w:rPr>
      </w:sdtEndPr>
      <w:sdtContent>
        <w:p w14:paraId="18EE56D4" w14:textId="782B18BC" w:rsidR="003C6A79" w:rsidRDefault="003C6A79">
          <w:pPr>
            <w:pStyle w:val="TOCHeading"/>
          </w:pPr>
          <w:r>
            <w:t>Contents</w:t>
          </w:r>
        </w:p>
        <w:p w14:paraId="2C2399F8" w14:textId="4B53324F" w:rsidR="00FA6C17" w:rsidRDefault="003C6A7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3881244" w:history="1">
            <w:r w:rsidR="00FA6C17" w:rsidRPr="009A3132">
              <w:rPr>
                <w:rStyle w:val="Hyperlink"/>
                <w:noProof/>
              </w:rPr>
              <w:t>Incident Information</w:t>
            </w:r>
            <w:r w:rsidR="00FA6C17">
              <w:rPr>
                <w:noProof/>
                <w:webHidden/>
              </w:rPr>
              <w:tab/>
            </w:r>
            <w:r w:rsidR="00FA6C17">
              <w:rPr>
                <w:noProof/>
                <w:webHidden/>
              </w:rPr>
              <w:fldChar w:fldCharType="begin"/>
            </w:r>
            <w:r w:rsidR="00FA6C17">
              <w:rPr>
                <w:noProof/>
                <w:webHidden/>
              </w:rPr>
              <w:instrText xml:space="preserve"> PAGEREF _Toc73881244 \h </w:instrText>
            </w:r>
            <w:r w:rsidR="00FA6C17">
              <w:rPr>
                <w:noProof/>
                <w:webHidden/>
              </w:rPr>
            </w:r>
            <w:r w:rsidR="00FA6C17">
              <w:rPr>
                <w:noProof/>
                <w:webHidden/>
              </w:rPr>
              <w:fldChar w:fldCharType="separate"/>
            </w:r>
            <w:r w:rsidR="00FA6C17">
              <w:rPr>
                <w:noProof/>
                <w:webHidden/>
              </w:rPr>
              <w:t>2</w:t>
            </w:r>
            <w:r w:rsidR="00FA6C17">
              <w:rPr>
                <w:noProof/>
                <w:webHidden/>
              </w:rPr>
              <w:fldChar w:fldCharType="end"/>
            </w:r>
          </w:hyperlink>
        </w:p>
        <w:p w14:paraId="6CD68274" w14:textId="5418302D" w:rsidR="00FA6C17" w:rsidRDefault="00FA6C17">
          <w:pPr>
            <w:pStyle w:val="TOC2"/>
            <w:tabs>
              <w:tab w:val="right" w:leader="dot" w:pos="9016"/>
            </w:tabs>
            <w:rPr>
              <w:rFonts w:eastAsiaTheme="minorEastAsia"/>
              <w:noProof/>
              <w:lang w:eastAsia="en-GB"/>
            </w:rPr>
          </w:pPr>
          <w:hyperlink w:anchor="_Toc73881245" w:history="1">
            <w:r w:rsidRPr="009A3132">
              <w:rPr>
                <w:rStyle w:val="Hyperlink"/>
                <w:noProof/>
              </w:rPr>
              <w:t>Incident Data</w:t>
            </w:r>
            <w:r>
              <w:rPr>
                <w:noProof/>
                <w:webHidden/>
              </w:rPr>
              <w:tab/>
            </w:r>
            <w:r>
              <w:rPr>
                <w:noProof/>
                <w:webHidden/>
              </w:rPr>
              <w:fldChar w:fldCharType="begin"/>
            </w:r>
            <w:r>
              <w:rPr>
                <w:noProof/>
                <w:webHidden/>
              </w:rPr>
              <w:instrText xml:space="preserve"> PAGEREF _Toc73881245 \h </w:instrText>
            </w:r>
            <w:r>
              <w:rPr>
                <w:noProof/>
                <w:webHidden/>
              </w:rPr>
            </w:r>
            <w:r>
              <w:rPr>
                <w:noProof/>
                <w:webHidden/>
              </w:rPr>
              <w:fldChar w:fldCharType="separate"/>
            </w:r>
            <w:r>
              <w:rPr>
                <w:noProof/>
                <w:webHidden/>
              </w:rPr>
              <w:t>3</w:t>
            </w:r>
            <w:r>
              <w:rPr>
                <w:noProof/>
                <w:webHidden/>
              </w:rPr>
              <w:fldChar w:fldCharType="end"/>
            </w:r>
          </w:hyperlink>
        </w:p>
        <w:p w14:paraId="7C57814A" w14:textId="79334DE2" w:rsidR="00FA6C17" w:rsidRDefault="00FA6C17">
          <w:pPr>
            <w:pStyle w:val="TOC1"/>
            <w:tabs>
              <w:tab w:val="right" w:leader="dot" w:pos="9016"/>
            </w:tabs>
            <w:rPr>
              <w:rFonts w:eastAsiaTheme="minorEastAsia"/>
              <w:noProof/>
              <w:lang w:eastAsia="en-GB"/>
            </w:rPr>
          </w:pPr>
          <w:hyperlink w:anchor="_Toc73881246" w:history="1">
            <w:r w:rsidRPr="009A3132">
              <w:rPr>
                <w:rStyle w:val="Hyperlink"/>
                <w:noProof/>
              </w:rPr>
              <w:t>Alert Information</w:t>
            </w:r>
            <w:r>
              <w:rPr>
                <w:noProof/>
                <w:webHidden/>
              </w:rPr>
              <w:tab/>
            </w:r>
            <w:r>
              <w:rPr>
                <w:noProof/>
                <w:webHidden/>
              </w:rPr>
              <w:fldChar w:fldCharType="begin"/>
            </w:r>
            <w:r>
              <w:rPr>
                <w:noProof/>
                <w:webHidden/>
              </w:rPr>
              <w:instrText xml:space="preserve"> PAGEREF _Toc73881246 \h </w:instrText>
            </w:r>
            <w:r>
              <w:rPr>
                <w:noProof/>
                <w:webHidden/>
              </w:rPr>
            </w:r>
            <w:r>
              <w:rPr>
                <w:noProof/>
                <w:webHidden/>
              </w:rPr>
              <w:fldChar w:fldCharType="separate"/>
            </w:r>
            <w:r>
              <w:rPr>
                <w:noProof/>
                <w:webHidden/>
              </w:rPr>
              <w:t>4</w:t>
            </w:r>
            <w:r>
              <w:rPr>
                <w:noProof/>
                <w:webHidden/>
              </w:rPr>
              <w:fldChar w:fldCharType="end"/>
            </w:r>
          </w:hyperlink>
        </w:p>
        <w:p w14:paraId="4407FC7A" w14:textId="61307484" w:rsidR="00FA6C17" w:rsidRDefault="00FA6C17">
          <w:pPr>
            <w:pStyle w:val="TOC2"/>
            <w:tabs>
              <w:tab w:val="right" w:leader="dot" w:pos="9016"/>
            </w:tabs>
            <w:rPr>
              <w:rFonts w:eastAsiaTheme="minorEastAsia"/>
              <w:noProof/>
              <w:lang w:eastAsia="en-GB"/>
            </w:rPr>
          </w:pPr>
          <w:hyperlink w:anchor="_Toc73881247" w:history="1">
            <w:r w:rsidRPr="009A3132">
              <w:rPr>
                <w:rStyle w:val="Hyperlink"/>
                <w:noProof/>
              </w:rPr>
              <w:t>Associated Alerts</w:t>
            </w:r>
            <w:r>
              <w:rPr>
                <w:noProof/>
                <w:webHidden/>
              </w:rPr>
              <w:tab/>
            </w:r>
            <w:r>
              <w:rPr>
                <w:noProof/>
                <w:webHidden/>
              </w:rPr>
              <w:fldChar w:fldCharType="begin"/>
            </w:r>
            <w:r>
              <w:rPr>
                <w:noProof/>
                <w:webHidden/>
              </w:rPr>
              <w:instrText xml:space="preserve"> PAGEREF _Toc73881247 \h </w:instrText>
            </w:r>
            <w:r>
              <w:rPr>
                <w:noProof/>
                <w:webHidden/>
              </w:rPr>
            </w:r>
            <w:r>
              <w:rPr>
                <w:noProof/>
                <w:webHidden/>
              </w:rPr>
              <w:fldChar w:fldCharType="separate"/>
            </w:r>
            <w:r>
              <w:rPr>
                <w:noProof/>
                <w:webHidden/>
              </w:rPr>
              <w:t>4</w:t>
            </w:r>
            <w:r>
              <w:rPr>
                <w:noProof/>
                <w:webHidden/>
              </w:rPr>
              <w:fldChar w:fldCharType="end"/>
            </w:r>
          </w:hyperlink>
        </w:p>
        <w:p w14:paraId="016DB342" w14:textId="54E0AD47" w:rsidR="00FA6C17" w:rsidRDefault="00FA6C17">
          <w:pPr>
            <w:pStyle w:val="TOC1"/>
            <w:tabs>
              <w:tab w:val="right" w:leader="dot" w:pos="9016"/>
            </w:tabs>
            <w:rPr>
              <w:rFonts w:eastAsiaTheme="minorEastAsia"/>
              <w:noProof/>
              <w:lang w:eastAsia="en-GB"/>
            </w:rPr>
          </w:pPr>
          <w:hyperlink w:anchor="_Toc73881248" w:history="1">
            <w:r w:rsidRPr="009A3132">
              <w:rPr>
                <w:rStyle w:val="Hyperlink"/>
                <w:noProof/>
              </w:rPr>
              <w:t>Devices</w:t>
            </w:r>
            <w:r>
              <w:rPr>
                <w:noProof/>
                <w:webHidden/>
              </w:rPr>
              <w:tab/>
            </w:r>
            <w:r>
              <w:rPr>
                <w:noProof/>
                <w:webHidden/>
              </w:rPr>
              <w:fldChar w:fldCharType="begin"/>
            </w:r>
            <w:r>
              <w:rPr>
                <w:noProof/>
                <w:webHidden/>
              </w:rPr>
              <w:instrText xml:space="preserve"> PAGEREF _Toc73881248 \h </w:instrText>
            </w:r>
            <w:r>
              <w:rPr>
                <w:noProof/>
                <w:webHidden/>
              </w:rPr>
            </w:r>
            <w:r>
              <w:rPr>
                <w:noProof/>
                <w:webHidden/>
              </w:rPr>
              <w:fldChar w:fldCharType="separate"/>
            </w:r>
            <w:r>
              <w:rPr>
                <w:noProof/>
                <w:webHidden/>
              </w:rPr>
              <w:t>5</w:t>
            </w:r>
            <w:r>
              <w:rPr>
                <w:noProof/>
                <w:webHidden/>
              </w:rPr>
              <w:fldChar w:fldCharType="end"/>
            </w:r>
          </w:hyperlink>
        </w:p>
        <w:p w14:paraId="6882A3C5" w14:textId="56C2A89F" w:rsidR="00FA6C17" w:rsidRDefault="00FA6C17">
          <w:pPr>
            <w:pStyle w:val="TOC1"/>
            <w:tabs>
              <w:tab w:val="right" w:leader="dot" w:pos="9016"/>
            </w:tabs>
            <w:rPr>
              <w:rFonts w:eastAsiaTheme="minorEastAsia"/>
              <w:noProof/>
              <w:lang w:eastAsia="en-GB"/>
            </w:rPr>
          </w:pPr>
          <w:hyperlink w:anchor="_Toc73881249" w:history="1">
            <w:r w:rsidRPr="009A3132">
              <w:rPr>
                <w:rStyle w:val="Hyperlink"/>
                <w:noProof/>
              </w:rPr>
              <w:t>Entities</w:t>
            </w:r>
            <w:r>
              <w:rPr>
                <w:noProof/>
                <w:webHidden/>
              </w:rPr>
              <w:tab/>
            </w:r>
            <w:r>
              <w:rPr>
                <w:noProof/>
                <w:webHidden/>
              </w:rPr>
              <w:fldChar w:fldCharType="begin"/>
            </w:r>
            <w:r>
              <w:rPr>
                <w:noProof/>
                <w:webHidden/>
              </w:rPr>
              <w:instrText xml:space="preserve"> PAGEREF _Toc73881249 \h </w:instrText>
            </w:r>
            <w:r>
              <w:rPr>
                <w:noProof/>
                <w:webHidden/>
              </w:rPr>
            </w:r>
            <w:r>
              <w:rPr>
                <w:noProof/>
                <w:webHidden/>
              </w:rPr>
              <w:fldChar w:fldCharType="separate"/>
            </w:r>
            <w:r>
              <w:rPr>
                <w:noProof/>
                <w:webHidden/>
              </w:rPr>
              <w:t>6</w:t>
            </w:r>
            <w:r>
              <w:rPr>
                <w:noProof/>
                <w:webHidden/>
              </w:rPr>
              <w:fldChar w:fldCharType="end"/>
            </w:r>
          </w:hyperlink>
        </w:p>
        <w:p w14:paraId="76D1B0A1" w14:textId="6CF8748A" w:rsidR="00FA6C17" w:rsidRDefault="00FA6C17">
          <w:pPr>
            <w:pStyle w:val="TOC2"/>
            <w:tabs>
              <w:tab w:val="right" w:leader="dot" w:pos="9016"/>
            </w:tabs>
            <w:rPr>
              <w:rFonts w:eastAsiaTheme="minorEastAsia"/>
              <w:noProof/>
              <w:lang w:eastAsia="en-GB"/>
            </w:rPr>
          </w:pPr>
          <w:hyperlink w:anchor="_Toc73881250" w:history="1">
            <w:r w:rsidRPr="009A3132">
              <w:rPr>
                <w:rStyle w:val="Hyperlink"/>
                <w:noProof/>
              </w:rPr>
              <w:t>Associated Entities</w:t>
            </w:r>
            <w:r>
              <w:rPr>
                <w:noProof/>
                <w:webHidden/>
              </w:rPr>
              <w:tab/>
            </w:r>
            <w:r>
              <w:rPr>
                <w:noProof/>
                <w:webHidden/>
              </w:rPr>
              <w:fldChar w:fldCharType="begin"/>
            </w:r>
            <w:r>
              <w:rPr>
                <w:noProof/>
                <w:webHidden/>
              </w:rPr>
              <w:instrText xml:space="preserve"> PAGEREF _Toc73881250 \h </w:instrText>
            </w:r>
            <w:r>
              <w:rPr>
                <w:noProof/>
                <w:webHidden/>
              </w:rPr>
            </w:r>
            <w:r>
              <w:rPr>
                <w:noProof/>
                <w:webHidden/>
              </w:rPr>
              <w:fldChar w:fldCharType="separate"/>
            </w:r>
            <w:r>
              <w:rPr>
                <w:noProof/>
                <w:webHidden/>
              </w:rPr>
              <w:t>6</w:t>
            </w:r>
            <w:r>
              <w:rPr>
                <w:noProof/>
                <w:webHidden/>
              </w:rPr>
              <w:fldChar w:fldCharType="end"/>
            </w:r>
          </w:hyperlink>
        </w:p>
        <w:p w14:paraId="657203A7" w14:textId="31CEC40F" w:rsidR="00FA6C17" w:rsidRDefault="00FA6C17">
          <w:pPr>
            <w:pStyle w:val="TOC3"/>
            <w:tabs>
              <w:tab w:val="right" w:leader="dot" w:pos="9016"/>
            </w:tabs>
            <w:rPr>
              <w:rFonts w:eastAsiaTheme="minorEastAsia"/>
              <w:noProof/>
              <w:lang w:eastAsia="en-GB"/>
            </w:rPr>
          </w:pPr>
          <w:hyperlink w:anchor="_Toc73881251" w:history="1">
            <w:r w:rsidRPr="009A3132">
              <w:rPr>
                <w:rStyle w:val="Hyperlink"/>
                <w:noProof/>
              </w:rPr>
              <w:t>User</w:t>
            </w:r>
            <w:r>
              <w:rPr>
                <w:noProof/>
                <w:webHidden/>
              </w:rPr>
              <w:tab/>
            </w:r>
            <w:r>
              <w:rPr>
                <w:noProof/>
                <w:webHidden/>
              </w:rPr>
              <w:fldChar w:fldCharType="begin"/>
            </w:r>
            <w:r>
              <w:rPr>
                <w:noProof/>
                <w:webHidden/>
              </w:rPr>
              <w:instrText xml:space="preserve"> PAGEREF _Toc73881251 \h </w:instrText>
            </w:r>
            <w:r>
              <w:rPr>
                <w:noProof/>
                <w:webHidden/>
              </w:rPr>
            </w:r>
            <w:r>
              <w:rPr>
                <w:noProof/>
                <w:webHidden/>
              </w:rPr>
              <w:fldChar w:fldCharType="separate"/>
            </w:r>
            <w:r>
              <w:rPr>
                <w:noProof/>
                <w:webHidden/>
              </w:rPr>
              <w:t>6</w:t>
            </w:r>
            <w:r>
              <w:rPr>
                <w:noProof/>
                <w:webHidden/>
              </w:rPr>
              <w:fldChar w:fldCharType="end"/>
            </w:r>
          </w:hyperlink>
        </w:p>
        <w:p w14:paraId="6202FE8C" w14:textId="7FF8A7C1" w:rsidR="00FA6C17" w:rsidRDefault="00FA6C17">
          <w:pPr>
            <w:pStyle w:val="TOC3"/>
            <w:tabs>
              <w:tab w:val="right" w:leader="dot" w:pos="9016"/>
            </w:tabs>
            <w:rPr>
              <w:rFonts w:eastAsiaTheme="minorEastAsia"/>
              <w:noProof/>
              <w:lang w:eastAsia="en-GB"/>
            </w:rPr>
          </w:pPr>
          <w:hyperlink w:anchor="_Toc73881252" w:history="1">
            <w:r w:rsidRPr="009A3132">
              <w:rPr>
                <w:rStyle w:val="Hyperlink"/>
                <w:noProof/>
              </w:rPr>
              <w:t>Process</w:t>
            </w:r>
            <w:r>
              <w:rPr>
                <w:noProof/>
                <w:webHidden/>
              </w:rPr>
              <w:tab/>
            </w:r>
            <w:r>
              <w:rPr>
                <w:noProof/>
                <w:webHidden/>
              </w:rPr>
              <w:fldChar w:fldCharType="begin"/>
            </w:r>
            <w:r>
              <w:rPr>
                <w:noProof/>
                <w:webHidden/>
              </w:rPr>
              <w:instrText xml:space="preserve"> PAGEREF _Toc73881252 \h </w:instrText>
            </w:r>
            <w:r>
              <w:rPr>
                <w:noProof/>
                <w:webHidden/>
              </w:rPr>
            </w:r>
            <w:r>
              <w:rPr>
                <w:noProof/>
                <w:webHidden/>
              </w:rPr>
              <w:fldChar w:fldCharType="separate"/>
            </w:r>
            <w:r>
              <w:rPr>
                <w:noProof/>
                <w:webHidden/>
              </w:rPr>
              <w:t>6</w:t>
            </w:r>
            <w:r>
              <w:rPr>
                <w:noProof/>
                <w:webHidden/>
              </w:rPr>
              <w:fldChar w:fldCharType="end"/>
            </w:r>
          </w:hyperlink>
        </w:p>
        <w:p w14:paraId="27EC3BBE" w14:textId="42043E37" w:rsidR="00FA6C17" w:rsidRDefault="00FA6C17">
          <w:pPr>
            <w:pStyle w:val="TOC3"/>
            <w:tabs>
              <w:tab w:val="right" w:leader="dot" w:pos="9016"/>
            </w:tabs>
            <w:rPr>
              <w:rFonts w:eastAsiaTheme="minorEastAsia"/>
              <w:noProof/>
              <w:lang w:eastAsia="en-GB"/>
            </w:rPr>
          </w:pPr>
          <w:hyperlink w:anchor="_Toc73881253" w:history="1">
            <w:r w:rsidRPr="009A3132">
              <w:rPr>
                <w:rStyle w:val="Hyperlink"/>
                <w:noProof/>
              </w:rPr>
              <w:t>Registry</w:t>
            </w:r>
            <w:r>
              <w:rPr>
                <w:noProof/>
                <w:webHidden/>
              </w:rPr>
              <w:tab/>
            </w:r>
            <w:r>
              <w:rPr>
                <w:noProof/>
                <w:webHidden/>
              </w:rPr>
              <w:fldChar w:fldCharType="begin"/>
            </w:r>
            <w:r>
              <w:rPr>
                <w:noProof/>
                <w:webHidden/>
              </w:rPr>
              <w:instrText xml:space="preserve"> PAGEREF _Toc73881253 \h </w:instrText>
            </w:r>
            <w:r>
              <w:rPr>
                <w:noProof/>
                <w:webHidden/>
              </w:rPr>
            </w:r>
            <w:r>
              <w:rPr>
                <w:noProof/>
                <w:webHidden/>
              </w:rPr>
              <w:fldChar w:fldCharType="separate"/>
            </w:r>
            <w:r>
              <w:rPr>
                <w:noProof/>
                <w:webHidden/>
              </w:rPr>
              <w:t>6</w:t>
            </w:r>
            <w:r>
              <w:rPr>
                <w:noProof/>
                <w:webHidden/>
              </w:rPr>
              <w:fldChar w:fldCharType="end"/>
            </w:r>
          </w:hyperlink>
        </w:p>
        <w:p w14:paraId="2CBCBDAB" w14:textId="07E5CA9B" w:rsidR="00FA6C17" w:rsidRDefault="00FA6C17">
          <w:pPr>
            <w:pStyle w:val="TOC3"/>
            <w:tabs>
              <w:tab w:val="right" w:leader="dot" w:pos="9016"/>
            </w:tabs>
            <w:rPr>
              <w:rFonts w:eastAsiaTheme="minorEastAsia"/>
              <w:noProof/>
              <w:lang w:eastAsia="en-GB"/>
            </w:rPr>
          </w:pPr>
          <w:hyperlink w:anchor="_Toc73881254" w:history="1">
            <w:r w:rsidRPr="009A3132">
              <w:rPr>
                <w:rStyle w:val="Hyperlink"/>
                <w:noProof/>
              </w:rPr>
              <w:t>File</w:t>
            </w:r>
            <w:r>
              <w:rPr>
                <w:noProof/>
                <w:webHidden/>
              </w:rPr>
              <w:tab/>
            </w:r>
            <w:r>
              <w:rPr>
                <w:noProof/>
                <w:webHidden/>
              </w:rPr>
              <w:fldChar w:fldCharType="begin"/>
            </w:r>
            <w:r>
              <w:rPr>
                <w:noProof/>
                <w:webHidden/>
              </w:rPr>
              <w:instrText xml:space="preserve"> PAGEREF _Toc73881254 \h </w:instrText>
            </w:r>
            <w:r>
              <w:rPr>
                <w:noProof/>
                <w:webHidden/>
              </w:rPr>
            </w:r>
            <w:r>
              <w:rPr>
                <w:noProof/>
                <w:webHidden/>
              </w:rPr>
              <w:fldChar w:fldCharType="separate"/>
            </w:r>
            <w:r>
              <w:rPr>
                <w:noProof/>
                <w:webHidden/>
              </w:rPr>
              <w:t>6</w:t>
            </w:r>
            <w:r>
              <w:rPr>
                <w:noProof/>
                <w:webHidden/>
              </w:rPr>
              <w:fldChar w:fldCharType="end"/>
            </w:r>
          </w:hyperlink>
        </w:p>
        <w:p w14:paraId="5FC51433" w14:textId="44CDAD9B" w:rsidR="00FA6C17" w:rsidRDefault="00FA6C17">
          <w:pPr>
            <w:pStyle w:val="TOC3"/>
            <w:tabs>
              <w:tab w:val="right" w:leader="dot" w:pos="9016"/>
            </w:tabs>
            <w:rPr>
              <w:rFonts w:eastAsiaTheme="minorEastAsia"/>
              <w:noProof/>
              <w:lang w:eastAsia="en-GB"/>
            </w:rPr>
          </w:pPr>
          <w:hyperlink w:anchor="_Toc73881255" w:history="1">
            <w:r w:rsidRPr="009A3132">
              <w:rPr>
                <w:rStyle w:val="Hyperlink"/>
                <w:noProof/>
              </w:rPr>
              <w:t>IP</w:t>
            </w:r>
            <w:r>
              <w:rPr>
                <w:noProof/>
                <w:webHidden/>
              </w:rPr>
              <w:tab/>
            </w:r>
            <w:r>
              <w:rPr>
                <w:noProof/>
                <w:webHidden/>
              </w:rPr>
              <w:fldChar w:fldCharType="begin"/>
            </w:r>
            <w:r>
              <w:rPr>
                <w:noProof/>
                <w:webHidden/>
              </w:rPr>
              <w:instrText xml:space="preserve"> PAGEREF _Toc73881255 \h </w:instrText>
            </w:r>
            <w:r>
              <w:rPr>
                <w:noProof/>
                <w:webHidden/>
              </w:rPr>
            </w:r>
            <w:r>
              <w:rPr>
                <w:noProof/>
                <w:webHidden/>
              </w:rPr>
              <w:fldChar w:fldCharType="separate"/>
            </w:r>
            <w:r>
              <w:rPr>
                <w:noProof/>
                <w:webHidden/>
              </w:rPr>
              <w:t>6</w:t>
            </w:r>
            <w:r>
              <w:rPr>
                <w:noProof/>
                <w:webHidden/>
              </w:rPr>
              <w:fldChar w:fldCharType="end"/>
            </w:r>
          </w:hyperlink>
        </w:p>
        <w:p w14:paraId="26A4C285" w14:textId="3DC920C7" w:rsidR="00FA6C17" w:rsidRDefault="00FA6C17">
          <w:pPr>
            <w:pStyle w:val="TOC3"/>
            <w:tabs>
              <w:tab w:val="right" w:leader="dot" w:pos="9016"/>
            </w:tabs>
            <w:rPr>
              <w:rFonts w:eastAsiaTheme="minorEastAsia"/>
              <w:noProof/>
              <w:lang w:eastAsia="en-GB"/>
            </w:rPr>
          </w:pPr>
          <w:hyperlink w:anchor="_Toc73881256" w:history="1">
            <w:r w:rsidRPr="009A3132">
              <w:rPr>
                <w:rStyle w:val="Hyperlink"/>
                <w:noProof/>
              </w:rPr>
              <w:t>Mail Message</w:t>
            </w:r>
            <w:r>
              <w:rPr>
                <w:noProof/>
                <w:webHidden/>
              </w:rPr>
              <w:tab/>
            </w:r>
            <w:r>
              <w:rPr>
                <w:noProof/>
                <w:webHidden/>
              </w:rPr>
              <w:fldChar w:fldCharType="begin"/>
            </w:r>
            <w:r>
              <w:rPr>
                <w:noProof/>
                <w:webHidden/>
              </w:rPr>
              <w:instrText xml:space="preserve"> PAGEREF _Toc73881256 \h </w:instrText>
            </w:r>
            <w:r>
              <w:rPr>
                <w:noProof/>
                <w:webHidden/>
              </w:rPr>
            </w:r>
            <w:r>
              <w:rPr>
                <w:noProof/>
                <w:webHidden/>
              </w:rPr>
              <w:fldChar w:fldCharType="separate"/>
            </w:r>
            <w:r>
              <w:rPr>
                <w:noProof/>
                <w:webHidden/>
              </w:rPr>
              <w:t>7</w:t>
            </w:r>
            <w:r>
              <w:rPr>
                <w:noProof/>
                <w:webHidden/>
              </w:rPr>
              <w:fldChar w:fldCharType="end"/>
            </w:r>
          </w:hyperlink>
        </w:p>
        <w:p w14:paraId="19C72190" w14:textId="44F89165" w:rsidR="00FA6C17" w:rsidRDefault="00FA6C17">
          <w:pPr>
            <w:pStyle w:val="TOC3"/>
            <w:tabs>
              <w:tab w:val="right" w:leader="dot" w:pos="9016"/>
            </w:tabs>
            <w:rPr>
              <w:rFonts w:eastAsiaTheme="minorEastAsia"/>
              <w:noProof/>
              <w:lang w:eastAsia="en-GB"/>
            </w:rPr>
          </w:pPr>
          <w:hyperlink w:anchor="_Toc73881257" w:history="1">
            <w:r w:rsidRPr="009A3132">
              <w:rPr>
                <w:rStyle w:val="Hyperlink"/>
                <w:noProof/>
              </w:rPr>
              <w:t>Mailbox</w:t>
            </w:r>
            <w:r>
              <w:rPr>
                <w:noProof/>
                <w:webHidden/>
              </w:rPr>
              <w:tab/>
            </w:r>
            <w:r>
              <w:rPr>
                <w:noProof/>
                <w:webHidden/>
              </w:rPr>
              <w:fldChar w:fldCharType="begin"/>
            </w:r>
            <w:r>
              <w:rPr>
                <w:noProof/>
                <w:webHidden/>
              </w:rPr>
              <w:instrText xml:space="preserve"> PAGEREF _Toc73881257 \h </w:instrText>
            </w:r>
            <w:r>
              <w:rPr>
                <w:noProof/>
                <w:webHidden/>
              </w:rPr>
            </w:r>
            <w:r>
              <w:rPr>
                <w:noProof/>
                <w:webHidden/>
              </w:rPr>
              <w:fldChar w:fldCharType="separate"/>
            </w:r>
            <w:r>
              <w:rPr>
                <w:noProof/>
                <w:webHidden/>
              </w:rPr>
              <w:t>7</w:t>
            </w:r>
            <w:r>
              <w:rPr>
                <w:noProof/>
                <w:webHidden/>
              </w:rPr>
              <w:fldChar w:fldCharType="end"/>
            </w:r>
          </w:hyperlink>
        </w:p>
        <w:p w14:paraId="075F6277" w14:textId="64A04262" w:rsidR="00FA6C17" w:rsidRDefault="00FA6C17">
          <w:pPr>
            <w:pStyle w:val="TOC3"/>
            <w:tabs>
              <w:tab w:val="right" w:leader="dot" w:pos="9016"/>
            </w:tabs>
            <w:rPr>
              <w:rFonts w:eastAsiaTheme="minorEastAsia"/>
              <w:noProof/>
              <w:lang w:eastAsia="en-GB"/>
            </w:rPr>
          </w:pPr>
          <w:hyperlink w:anchor="_Toc73881258" w:history="1">
            <w:r w:rsidRPr="009A3132">
              <w:rPr>
                <w:rStyle w:val="Hyperlink"/>
                <w:noProof/>
              </w:rPr>
              <w:t>Mail Cluster</w:t>
            </w:r>
            <w:r>
              <w:rPr>
                <w:noProof/>
                <w:webHidden/>
              </w:rPr>
              <w:tab/>
            </w:r>
            <w:r>
              <w:rPr>
                <w:noProof/>
                <w:webHidden/>
              </w:rPr>
              <w:fldChar w:fldCharType="begin"/>
            </w:r>
            <w:r>
              <w:rPr>
                <w:noProof/>
                <w:webHidden/>
              </w:rPr>
              <w:instrText xml:space="preserve"> PAGEREF _Toc73881258 \h </w:instrText>
            </w:r>
            <w:r>
              <w:rPr>
                <w:noProof/>
                <w:webHidden/>
              </w:rPr>
            </w:r>
            <w:r>
              <w:rPr>
                <w:noProof/>
                <w:webHidden/>
              </w:rPr>
              <w:fldChar w:fldCharType="separate"/>
            </w:r>
            <w:r>
              <w:rPr>
                <w:noProof/>
                <w:webHidden/>
              </w:rPr>
              <w:t>7</w:t>
            </w:r>
            <w:r>
              <w:rPr>
                <w:noProof/>
                <w:webHidden/>
              </w:rPr>
              <w:fldChar w:fldCharType="end"/>
            </w:r>
          </w:hyperlink>
        </w:p>
        <w:p w14:paraId="715117D7" w14:textId="0815D163" w:rsidR="00FA6C17" w:rsidRDefault="00FA6C17">
          <w:pPr>
            <w:pStyle w:val="TOC1"/>
            <w:tabs>
              <w:tab w:val="right" w:leader="dot" w:pos="9016"/>
            </w:tabs>
            <w:rPr>
              <w:rFonts w:eastAsiaTheme="minorEastAsia"/>
              <w:noProof/>
              <w:lang w:eastAsia="en-GB"/>
            </w:rPr>
          </w:pPr>
          <w:hyperlink w:anchor="_Toc73881259" w:history="1">
            <w:r w:rsidRPr="009A3132">
              <w:rPr>
                <w:rStyle w:val="Hyperlink"/>
                <w:noProof/>
              </w:rPr>
              <w:t>MITRE Techniques</w:t>
            </w:r>
            <w:r>
              <w:rPr>
                <w:noProof/>
                <w:webHidden/>
              </w:rPr>
              <w:tab/>
            </w:r>
            <w:r>
              <w:rPr>
                <w:noProof/>
                <w:webHidden/>
              </w:rPr>
              <w:fldChar w:fldCharType="begin"/>
            </w:r>
            <w:r>
              <w:rPr>
                <w:noProof/>
                <w:webHidden/>
              </w:rPr>
              <w:instrText xml:space="preserve"> PAGEREF _Toc73881259 \h </w:instrText>
            </w:r>
            <w:r>
              <w:rPr>
                <w:noProof/>
                <w:webHidden/>
              </w:rPr>
            </w:r>
            <w:r>
              <w:rPr>
                <w:noProof/>
                <w:webHidden/>
              </w:rPr>
              <w:fldChar w:fldCharType="separate"/>
            </w:r>
            <w:r>
              <w:rPr>
                <w:noProof/>
                <w:webHidden/>
              </w:rPr>
              <w:t>8</w:t>
            </w:r>
            <w:r>
              <w:rPr>
                <w:noProof/>
                <w:webHidden/>
              </w:rPr>
              <w:fldChar w:fldCharType="end"/>
            </w:r>
          </w:hyperlink>
        </w:p>
        <w:p w14:paraId="4F0C7E2D" w14:textId="0F97AA1B" w:rsidR="00FA6C17" w:rsidRDefault="00FA6C17">
          <w:pPr>
            <w:pStyle w:val="TOC2"/>
            <w:tabs>
              <w:tab w:val="right" w:leader="dot" w:pos="9016"/>
            </w:tabs>
            <w:rPr>
              <w:rFonts w:eastAsiaTheme="minorEastAsia"/>
              <w:noProof/>
              <w:lang w:eastAsia="en-GB"/>
            </w:rPr>
          </w:pPr>
          <w:hyperlink w:anchor="_Toc73881260" w:history="1">
            <w:r w:rsidRPr="009A3132">
              <w:rPr>
                <w:rStyle w:val="Hyperlink"/>
                <w:noProof/>
              </w:rPr>
              <w:t>Associated MITRE Techniques</w:t>
            </w:r>
            <w:r>
              <w:rPr>
                <w:noProof/>
                <w:webHidden/>
              </w:rPr>
              <w:tab/>
            </w:r>
            <w:r>
              <w:rPr>
                <w:noProof/>
                <w:webHidden/>
              </w:rPr>
              <w:fldChar w:fldCharType="begin"/>
            </w:r>
            <w:r>
              <w:rPr>
                <w:noProof/>
                <w:webHidden/>
              </w:rPr>
              <w:instrText xml:space="preserve"> PAGEREF _Toc73881260 \h </w:instrText>
            </w:r>
            <w:r>
              <w:rPr>
                <w:noProof/>
                <w:webHidden/>
              </w:rPr>
            </w:r>
            <w:r>
              <w:rPr>
                <w:noProof/>
                <w:webHidden/>
              </w:rPr>
              <w:fldChar w:fldCharType="separate"/>
            </w:r>
            <w:r>
              <w:rPr>
                <w:noProof/>
                <w:webHidden/>
              </w:rPr>
              <w:t>8</w:t>
            </w:r>
            <w:r>
              <w:rPr>
                <w:noProof/>
                <w:webHidden/>
              </w:rPr>
              <w:fldChar w:fldCharType="end"/>
            </w:r>
          </w:hyperlink>
        </w:p>
        <w:p w14:paraId="0A85C99A" w14:textId="2D5173EB" w:rsidR="003C6A79" w:rsidRDefault="003C6A79">
          <w:r>
            <w:rPr>
              <w:b/>
              <w:bCs/>
              <w:noProof/>
            </w:rPr>
            <w:fldChar w:fldCharType="end"/>
          </w:r>
        </w:p>
      </w:sdtContent>
    </w:sdt>
    <w:p w14:paraId="4319F0B3" w14:textId="77777777" w:rsidR="000A05CD" w:rsidRDefault="000A05CD"/>
    <w:p w14:paraId="5533E602" w14:textId="77777777" w:rsidR="000A05CD" w:rsidRDefault="000A05CD">
      <w:r>
        <w:br w:type="page"/>
      </w:r>
    </w:p>
    <w:p w14:paraId="430BB28B" w14:textId="3315D810" w:rsidR="000A05CD" w:rsidRDefault="000A05CD" w:rsidP="000A05CD">
      <w:pPr>
        <w:pStyle w:val="Heading1"/>
      </w:pPr>
      <w:bookmarkStart w:id="0" w:name="_Toc73881244"/>
      <w:r>
        <w:lastRenderedPageBreak/>
        <w:t>Incident Information</w:t>
      </w:r>
      <w:bookmarkEnd w:id="0"/>
    </w:p>
    <w:p w14:paraId="1CBCEA8D" w14:textId="77777777" w:rsidR="0023558D" w:rsidRDefault="0023558D" w:rsidP="000A05CD"/>
    <w:p w14:paraId="0A1634AD" w14:textId="361D3294" w:rsidR="000A05CD" w:rsidRDefault="001E4049" w:rsidP="000A05CD">
      <w:r>
        <w:t>Microsoft Defender triggered a</w:t>
      </w:r>
      <w:r w:rsidR="0023558D">
        <w:t>n</w:t>
      </w:r>
      <w:r w:rsidR="000A05CD">
        <w:t xml:space="preserve"> </w:t>
      </w:r>
      <w:r w:rsidR="0023558D">
        <w:t>A</w:t>
      </w:r>
      <w:r w:rsidR="000A05CD">
        <w:t>lert (</w:t>
      </w:r>
      <w:sdt>
        <w:sdtPr>
          <w:alias w:val="AlertID"/>
          <w:tag w:val="AlertID"/>
          <w:id w:val="14202005"/>
          <w:placeholder>
            <w:docPart w:val="7354849C8C524A1BA1BD0A40A7BEF7A2"/>
          </w:placeholder>
          <w:showingPlcHdr/>
          <w:text/>
        </w:sdtPr>
        <w:sdtEndPr/>
        <w:sdtContent>
          <w:r w:rsidR="00731CED" w:rsidRPr="001F675F">
            <w:rPr>
              <w:rStyle w:val="PlaceholderText"/>
              <w:b/>
              <w:bCs/>
            </w:rPr>
            <w:t>Alert ID goes here</w:t>
          </w:r>
        </w:sdtContent>
      </w:sdt>
      <w:r w:rsidR="000A05CD">
        <w:t>)</w:t>
      </w:r>
      <w:r>
        <w:t>, this</w:t>
      </w:r>
      <w:r w:rsidR="000A05CD">
        <w:t xml:space="preserve"> was triggered on:</w:t>
      </w:r>
    </w:p>
    <w:sdt>
      <w:sdtPr>
        <w:alias w:val="createdTime"/>
        <w:tag w:val="createdTime"/>
        <w:id w:val="-1873690796"/>
        <w:placeholder>
          <w:docPart w:val="791474E2FD24497FAABA5779862ED151"/>
        </w:placeholder>
        <w:showingPlcHdr/>
        <w:text/>
      </w:sdtPr>
      <w:sdtEndPr/>
      <w:sdtContent>
        <w:p w14:paraId="5232591D" w14:textId="7F00A40B" w:rsidR="000A05CD" w:rsidRDefault="00D4711C">
          <w:r w:rsidRPr="001F675F">
            <w:rPr>
              <w:rStyle w:val="PlaceholderText"/>
              <w:b/>
              <w:bCs/>
              <w:sz w:val="28"/>
              <w:szCs w:val="28"/>
            </w:rPr>
            <w:t>Click or tap here to enter text.</w:t>
          </w:r>
        </w:p>
      </w:sdtContent>
    </w:sdt>
    <w:p w14:paraId="56A230FB" w14:textId="77777777" w:rsidR="001E4049" w:rsidRDefault="001E4049"/>
    <w:p w14:paraId="70918CC4" w14:textId="6CA8C640" w:rsidR="00731CED" w:rsidRDefault="00731CED">
      <w:r>
        <w:t>The Alert is associated with the following Incident</w:t>
      </w:r>
      <w:r w:rsidR="003A7ED0">
        <w:t xml:space="preserve"> - </w:t>
      </w:r>
      <w:sdt>
        <w:sdtPr>
          <w:alias w:val="incidentName"/>
          <w:tag w:val="incidentName"/>
          <w:id w:val="-1489395710"/>
          <w:placeholder>
            <w:docPart w:val="0B6A95DE05F047DAAE219DCB231CE92C"/>
          </w:placeholder>
          <w:showingPlcHdr/>
          <w:text/>
        </w:sdtPr>
        <w:sdtEndPr/>
        <w:sdtContent>
          <w:r w:rsidR="00D4711C" w:rsidRPr="00DA6842">
            <w:rPr>
              <w:rStyle w:val="PlaceholderText"/>
            </w:rPr>
            <w:t>Click or tap here to enter text.</w:t>
          </w:r>
        </w:sdtContent>
      </w:sdt>
    </w:p>
    <w:p w14:paraId="273DF81C" w14:textId="77777777" w:rsidR="001E4049" w:rsidRPr="0023558D" w:rsidRDefault="001E4049" w:rsidP="001E4049">
      <w:r w:rsidRPr="0023558D">
        <w:t>An incident in Microsoft 365 Defender is a collection of correlated alerts and associated data that make up the story of an attack.</w:t>
      </w:r>
    </w:p>
    <w:p w14:paraId="0F64055E" w14:textId="77777777" w:rsidR="001E4049" w:rsidRPr="0023558D" w:rsidRDefault="001E4049" w:rsidP="001E4049">
      <w:r w:rsidRPr="0023558D">
        <w:t>Microsoft 365 services and apps create alerts when they detect a suspicious or malicious event or activity. Individual alerts provide valuable clues about a completed or ongoing attack. However, attacks typically employ various techniques against different types of entities, such as devices, users, and mailboxes. The result is multiple alerts for multiple entities in your tenant.</w:t>
      </w:r>
    </w:p>
    <w:p w14:paraId="1AD2363D" w14:textId="392C9B33" w:rsidR="003A7ED0" w:rsidRDefault="001E4049">
      <w:r w:rsidRPr="0023558D">
        <w:t>Because piecing the individual alerts together to gain insight into an attack can be challenging and time-consuming, Microsoft 365 Defender automatically aggregates the alerts and their associated information into an incident.</w:t>
      </w:r>
    </w:p>
    <w:p w14:paraId="7F4ABD1A" w14:textId="266E72A5" w:rsidR="001E4049" w:rsidRDefault="0067312F">
      <w:r>
        <w:rPr>
          <w:noProof/>
        </w:rPr>
        <w:drawing>
          <wp:inline distT="0" distB="0" distL="0" distR="0" wp14:anchorId="201E7662" wp14:editId="05191764">
            <wp:extent cx="5731510" cy="3462655"/>
            <wp:effectExtent l="0" t="0" r="2540" b="4445"/>
            <wp:docPr id="2" name="Picture 2" descr="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or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62655"/>
                    </a:xfrm>
                    <a:prstGeom prst="rect">
                      <a:avLst/>
                    </a:prstGeom>
                    <a:noFill/>
                    <a:ln>
                      <a:noFill/>
                    </a:ln>
                  </pic:spPr>
                </pic:pic>
              </a:graphicData>
            </a:graphic>
          </wp:inline>
        </w:drawing>
      </w:r>
    </w:p>
    <w:p w14:paraId="3D9ACCC3" w14:textId="0B26B071" w:rsidR="0067312F" w:rsidRDefault="00846AC7">
      <w:pPr>
        <w:rPr>
          <w:rFonts w:asciiTheme="majorHAnsi" w:eastAsiaTheme="majorEastAsia" w:hAnsiTheme="majorHAnsi" w:cstheme="majorBidi"/>
          <w:color w:val="2F5496" w:themeColor="accent1" w:themeShade="BF"/>
          <w:sz w:val="26"/>
          <w:szCs w:val="26"/>
        </w:rPr>
      </w:pPr>
      <w:hyperlink r:id="rId10" w:history="1">
        <w:r w:rsidR="003C6A79">
          <w:rPr>
            <w:rStyle w:val="Hyperlink"/>
          </w:rPr>
          <w:t>Incidents in Microsoft 365 Defender | Microsoft Docs</w:t>
        </w:r>
      </w:hyperlink>
      <w:r w:rsidR="0067312F">
        <w:br w:type="page"/>
      </w:r>
    </w:p>
    <w:p w14:paraId="0D777F88" w14:textId="2EA2FB98" w:rsidR="003A7ED0" w:rsidRDefault="003A7ED0" w:rsidP="003A7ED0">
      <w:pPr>
        <w:pStyle w:val="Heading2"/>
      </w:pPr>
      <w:bookmarkStart w:id="1" w:name="_Toc73881245"/>
      <w:r>
        <w:lastRenderedPageBreak/>
        <w:t>Incident Data</w:t>
      </w:r>
      <w:bookmarkEnd w:id="1"/>
    </w:p>
    <w:p w14:paraId="3C642ED1" w14:textId="77777777" w:rsidR="003A7ED0" w:rsidRPr="003A7ED0" w:rsidRDefault="003A7ED0" w:rsidP="003A7ED0"/>
    <w:tbl>
      <w:tblPr>
        <w:tblStyle w:val="PlainTable5"/>
        <w:tblW w:w="0" w:type="auto"/>
        <w:tblLook w:val="04A0" w:firstRow="1" w:lastRow="0" w:firstColumn="1" w:lastColumn="0" w:noHBand="0" w:noVBand="1"/>
      </w:tblPr>
      <w:tblGrid>
        <w:gridCol w:w="4508"/>
        <w:gridCol w:w="4276"/>
      </w:tblGrid>
      <w:tr w:rsidR="003A7ED0" w14:paraId="67FEFA7A" w14:textId="77777777" w:rsidTr="003A7E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6A64DA6B" w14:textId="77777777" w:rsidR="003A7ED0" w:rsidRDefault="003A7ED0">
            <w:r>
              <w:t>Field Name</w:t>
            </w:r>
          </w:p>
        </w:tc>
        <w:tc>
          <w:tcPr>
            <w:tcW w:w="4276" w:type="dxa"/>
          </w:tcPr>
          <w:p w14:paraId="3A1C3A8D" w14:textId="77777777" w:rsidR="003A7ED0" w:rsidRDefault="003A7ED0">
            <w:pPr>
              <w:cnfStyle w:val="100000000000" w:firstRow="1" w:lastRow="0" w:firstColumn="0" w:lastColumn="0" w:oddVBand="0" w:evenVBand="0" w:oddHBand="0" w:evenHBand="0" w:firstRowFirstColumn="0" w:firstRowLastColumn="0" w:lastRowFirstColumn="0" w:lastRowLastColumn="0"/>
            </w:pPr>
            <w:r>
              <w:t>Value</w:t>
            </w:r>
          </w:p>
        </w:tc>
      </w:tr>
      <w:tr w:rsidR="003A7ED0" w14:paraId="729F4AA0" w14:textId="77777777" w:rsidTr="003A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BDC108F" w14:textId="77777777" w:rsidR="003A7ED0" w:rsidRPr="003A7ED0" w:rsidRDefault="003A7ED0" w:rsidP="003A7ED0">
            <w:pPr>
              <w:rPr>
                <w:i w:val="0"/>
                <w:iCs w:val="0"/>
              </w:rPr>
            </w:pPr>
            <w:r>
              <w:t>Incident ID</w:t>
            </w:r>
          </w:p>
        </w:tc>
        <w:sdt>
          <w:sdtPr>
            <w:alias w:val="incidentID"/>
            <w:tag w:val="incidentID"/>
            <w:id w:val="-170263509"/>
            <w:placeholder>
              <w:docPart w:val="6CE2F2789A5B426C973A25B4EF9EBD03"/>
            </w:placeholder>
            <w:showingPlcHdr/>
            <w:text/>
          </w:sdtPr>
          <w:sdtEndPr/>
          <w:sdtContent>
            <w:tc>
              <w:tcPr>
                <w:tcW w:w="4276" w:type="dxa"/>
              </w:tcPr>
              <w:p w14:paraId="0474098E" w14:textId="381E1E53" w:rsidR="003A7ED0" w:rsidRDefault="00D4711C">
                <w:pPr>
                  <w:cnfStyle w:val="000000100000" w:firstRow="0" w:lastRow="0" w:firstColumn="0" w:lastColumn="0" w:oddVBand="0" w:evenVBand="0" w:oddHBand="1" w:evenHBand="0" w:firstRowFirstColumn="0" w:firstRowLastColumn="0" w:lastRowFirstColumn="0" w:lastRowLastColumn="0"/>
                </w:pPr>
                <w:r w:rsidRPr="00DA6842">
                  <w:rPr>
                    <w:rStyle w:val="PlaceholderText"/>
                  </w:rPr>
                  <w:t>Click or tap here to enter text.</w:t>
                </w:r>
              </w:p>
            </w:tc>
          </w:sdtContent>
        </w:sdt>
      </w:tr>
      <w:tr w:rsidR="003A7ED0" w14:paraId="5B91085F" w14:textId="77777777" w:rsidTr="003A7ED0">
        <w:tc>
          <w:tcPr>
            <w:cnfStyle w:val="001000000000" w:firstRow="0" w:lastRow="0" w:firstColumn="1" w:lastColumn="0" w:oddVBand="0" w:evenVBand="0" w:oddHBand="0" w:evenHBand="0" w:firstRowFirstColumn="0" w:firstRowLastColumn="0" w:lastRowFirstColumn="0" w:lastRowLastColumn="0"/>
            <w:tcW w:w="4508" w:type="dxa"/>
          </w:tcPr>
          <w:p w14:paraId="63FEC53F" w14:textId="77777777" w:rsidR="003A7ED0" w:rsidRDefault="003A7ED0">
            <w:r>
              <w:t>Incident Name</w:t>
            </w:r>
          </w:p>
        </w:tc>
        <w:tc>
          <w:tcPr>
            <w:tcW w:w="4276" w:type="dxa"/>
          </w:tcPr>
          <w:p w14:paraId="3FE1FC18" w14:textId="4F3A7A11" w:rsidR="003A7ED0" w:rsidRDefault="00846AC7">
            <w:pPr>
              <w:cnfStyle w:val="000000000000" w:firstRow="0" w:lastRow="0" w:firstColumn="0" w:lastColumn="0" w:oddVBand="0" w:evenVBand="0" w:oddHBand="0" w:evenHBand="0" w:firstRowFirstColumn="0" w:firstRowLastColumn="0" w:lastRowFirstColumn="0" w:lastRowLastColumn="0"/>
            </w:pPr>
            <w:sdt>
              <w:sdtPr>
                <w:alias w:val="incidentName"/>
                <w:tag w:val="incidentName"/>
                <w:id w:val="821392532"/>
                <w:placeholder>
                  <w:docPart w:val="04F286B3B3EA442E8CA1E15B60268E24"/>
                </w:placeholder>
                <w:showingPlcHdr/>
                <w:text/>
              </w:sdtPr>
              <w:sdtEndPr/>
              <w:sdtContent>
                <w:r w:rsidR="00B668A8" w:rsidRPr="00DA6842">
                  <w:rPr>
                    <w:rStyle w:val="PlaceholderText"/>
                  </w:rPr>
                  <w:t>Click or tap here to enter text.</w:t>
                </w:r>
              </w:sdtContent>
            </w:sdt>
          </w:p>
        </w:tc>
      </w:tr>
      <w:tr w:rsidR="003A7ED0" w14:paraId="1ACBF6F5" w14:textId="77777777" w:rsidTr="003A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5FB14AD" w14:textId="77777777" w:rsidR="003A7ED0" w:rsidRDefault="003A7ED0">
            <w:r>
              <w:t>Created Time</w:t>
            </w:r>
          </w:p>
        </w:tc>
        <w:tc>
          <w:tcPr>
            <w:tcW w:w="4276" w:type="dxa"/>
          </w:tcPr>
          <w:sdt>
            <w:sdtPr>
              <w:alias w:val="createdTime"/>
              <w:tag w:val="createdTime"/>
              <w:id w:val="-233699889"/>
              <w:placeholder>
                <w:docPart w:val="4937B266F44A4E8E99544F0711EBFF9C"/>
              </w:placeholder>
              <w:showingPlcHdr/>
              <w:text/>
            </w:sdtPr>
            <w:sdtEndPr/>
            <w:sdtContent>
              <w:p w14:paraId="6C552DD3" w14:textId="1BB80850" w:rsidR="003A7ED0" w:rsidRDefault="00B668A8">
                <w:pPr>
                  <w:cnfStyle w:val="000000100000" w:firstRow="0" w:lastRow="0" w:firstColumn="0" w:lastColumn="0" w:oddVBand="0" w:evenVBand="0" w:oddHBand="1" w:evenHBand="0" w:firstRowFirstColumn="0" w:firstRowLastColumn="0" w:lastRowFirstColumn="0" w:lastRowLastColumn="0"/>
                </w:pPr>
                <w:r w:rsidRPr="00DA6842">
                  <w:rPr>
                    <w:rStyle w:val="PlaceholderText"/>
                  </w:rPr>
                  <w:t>Click or tap here to enter text.</w:t>
                </w:r>
              </w:p>
            </w:sdtContent>
          </w:sdt>
        </w:tc>
      </w:tr>
      <w:tr w:rsidR="003A7ED0" w14:paraId="09FFD257" w14:textId="77777777" w:rsidTr="003A7ED0">
        <w:tc>
          <w:tcPr>
            <w:cnfStyle w:val="001000000000" w:firstRow="0" w:lastRow="0" w:firstColumn="1" w:lastColumn="0" w:oddVBand="0" w:evenVBand="0" w:oddHBand="0" w:evenHBand="0" w:firstRowFirstColumn="0" w:firstRowLastColumn="0" w:lastRowFirstColumn="0" w:lastRowLastColumn="0"/>
            <w:tcW w:w="4508" w:type="dxa"/>
          </w:tcPr>
          <w:p w14:paraId="1DCDDFDC" w14:textId="77777777" w:rsidR="003A7ED0" w:rsidRDefault="003A7ED0">
            <w:r>
              <w:t>Last Update Time</w:t>
            </w:r>
          </w:p>
        </w:tc>
        <w:sdt>
          <w:sdtPr>
            <w:alias w:val="lastUpdateTime"/>
            <w:tag w:val="lastUpdateTime"/>
            <w:id w:val="-1207788868"/>
            <w:placeholder>
              <w:docPart w:val="D295808A7EBB4080AC67F19742320026"/>
            </w:placeholder>
            <w:showingPlcHdr/>
            <w:text/>
          </w:sdtPr>
          <w:sdtEndPr/>
          <w:sdtContent>
            <w:tc>
              <w:tcPr>
                <w:tcW w:w="4276" w:type="dxa"/>
              </w:tcPr>
              <w:p w14:paraId="7E11C001" w14:textId="3F0F485F" w:rsidR="003A7ED0" w:rsidRDefault="00B668A8">
                <w:pPr>
                  <w:cnfStyle w:val="000000000000" w:firstRow="0" w:lastRow="0" w:firstColumn="0" w:lastColumn="0" w:oddVBand="0" w:evenVBand="0" w:oddHBand="0" w:evenHBand="0" w:firstRowFirstColumn="0" w:firstRowLastColumn="0" w:lastRowFirstColumn="0" w:lastRowLastColumn="0"/>
                </w:pPr>
                <w:r w:rsidRPr="00DA6842">
                  <w:rPr>
                    <w:rStyle w:val="PlaceholderText"/>
                  </w:rPr>
                  <w:t>Click or tap here to enter text.</w:t>
                </w:r>
              </w:p>
            </w:tc>
          </w:sdtContent>
        </w:sdt>
      </w:tr>
      <w:tr w:rsidR="003A7ED0" w14:paraId="3D9AD794" w14:textId="77777777" w:rsidTr="003A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634FD57" w14:textId="77777777" w:rsidR="003A7ED0" w:rsidRPr="003A7ED0" w:rsidRDefault="003A7ED0" w:rsidP="003A7ED0">
            <w:pPr>
              <w:rPr>
                <w:i w:val="0"/>
                <w:iCs w:val="0"/>
              </w:rPr>
            </w:pPr>
            <w:r>
              <w:t>Assigned To</w:t>
            </w:r>
          </w:p>
        </w:tc>
        <w:sdt>
          <w:sdtPr>
            <w:alias w:val="assignedTo"/>
            <w:tag w:val="assignedTo"/>
            <w:id w:val="-771785553"/>
            <w:placeholder>
              <w:docPart w:val="F542CE04963540DAACD5D7796CF51E62"/>
            </w:placeholder>
            <w:showingPlcHdr/>
            <w:text/>
          </w:sdtPr>
          <w:sdtEndPr/>
          <w:sdtContent>
            <w:tc>
              <w:tcPr>
                <w:tcW w:w="4276" w:type="dxa"/>
              </w:tcPr>
              <w:p w14:paraId="29E7D31D" w14:textId="523E515B" w:rsidR="003A7ED0" w:rsidRDefault="00B668A8">
                <w:pPr>
                  <w:cnfStyle w:val="000000100000" w:firstRow="0" w:lastRow="0" w:firstColumn="0" w:lastColumn="0" w:oddVBand="0" w:evenVBand="0" w:oddHBand="1" w:evenHBand="0" w:firstRowFirstColumn="0" w:firstRowLastColumn="0" w:lastRowFirstColumn="0" w:lastRowLastColumn="0"/>
                </w:pPr>
                <w:r w:rsidRPr="00DA6842">
                  <w:rPr>
                    <w:rStyle w:val="PlaceholderText"/>
                  </w:rPr>
                  <w:t>Click or tap here to enter text.</w:t>
                </w:r>
              </w:p>
            </w:tc>
          </w:sdtContent>
        </w:sdt>
      </w:tr>
      <w:tr w:rsidR="003A7ED0" w14:paraId="5EFEF5AF" w14:textId="77777777" w:rsidTr="003A7ED0">
        <w:tc>
          <w:tcPr>
            <w:cnfStyle w:val="001000000000" w:firstRow="0" w:lastRow="0" w:firstColumn="1" w:lastColumn="0" w:oddVBand="0" w:evenVBand="0" w:oddHBand="0" w:evenHBand="0" w:firstRowFirstColumn="0" w:firstRowLastColumn="0" w:lastRowFirstColumn="0" w:lastRowLastColumn="0"/>
            <w:tcW w:w="4508" w:type="dxa"/>
          </w:tcPr>
          <w:p w14:paraId="784D0CA6" w14:textId="77777777" w:rsidR="003A7ED0" w:rsidRDefault="003A7ED0">
            <w:r>
              <w:t>Classification</w:t>
            </w:r>
          </w:p>
        </w:tc>
        <w:sdt>
          <w:sdtPr>
            <w:alias w:val="classification"/>
            <w:tag w:val="classification"/>
            <w:id w:val="1210928359"/>
            <w:placeholder>
              <w:docPart w:val="797E33A6718449E0A1E4E03FFCAA6B02"/>
            </w:placeholder>
            <w:showingPlcHdr/>
            <w:text/>
          </w:sdtPr>
          <w:sdtEndPr/>
          <w:sdtContent>
            <w:tc>
              <w:tcPr>
                <w:tcW w:w="4276" w:type="dxa"/>
              </w:tcPr>
              <w:p w14:paraId="3EEB2BE0" w14:textId="506F641B" w:rsidR="003A7ED0" w:rsidRDefault="005A6959">
                <w:pPr>
                  <w:cnfStyle w:val="000000000000" w:firstRow="0" w:lastRow="0" w:firstColumn="0" w:lastColumn="0" w:oddVBand="0" w:evenVBand="0" w:oddHBand="0" w:evenHBand="0" w:firstRowFirstColumn="0" w:firstRowLastColumn="0" w:lastRowFirstColumn="0" w:lastRowLastColumn="0"/>
                </w:pPr>
                <w:r w:rsidRPr="00DA6842">
                  <w:rPr>
                    <w:rStyle w:val="PlaceholderText"/>
                  </w:rPr>
                  <w:t>Click or tap here to enter text.</w:t>
                </w:r>
              </w:p>
            </w:tc>
          </w:sdtContent>
        </w:sdt>
      </w:tr>
      <w:tr w:rsidR="003A7ED0" w14:paraId="68CA8F30" w14:textId="77777777" w:rsidTr="003A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241516" w14:textId="77777777" w:rsidR="003A7ED0" w:rsidRDefault="003A7ED0">
            <w:r>
              <w:t>Determination</w:t>
            </w:r>
          </w:p>
        </w:tc>
        <w:sdt>
          <w:sdtPr>
            <w:alias w:val="determination"/>
            <w:tag w:val="determination"/>
            <w:id w:val="-1417555982"/>
            <w:placeholder>
              <w:docPart w:val="4537CCB17EEE4294ABD04F85F15AF30A"/>
            </w:placeholder>
            <w:showingPlcHdr/>
            <w:text/>
          </w:sdtPr>
          <w:sdtEndPr/>
          <w:sdtContent>
            <w:tc>
              <w:tcPr>
                <w:tcW w:w="4276" w:type="dxa"/>
              </w:tcPr>
              <w:p w14:paraId="6149D704" w14:textId="75ADC8C5" w:rsidR="003A7ED0" w:rsidRDefault="005A6959">
                <w:pPr>
                  <w:cnfStyle w:val="000000100000" w:firstRow="0" w:lastRow="0" w:firstColumn="0" w:lastColumn="0" w:oddVBand="0" w:evenVBand="0" w:oddHBand="1" w:evenHBand="0" w:firstRowFirstColumn="0" w:firstRowLastColumn="0" w:lastRowFirstColumn="0" w:lastRowLastColumn="0"/>
                </w:pPr>
                <w:r w:rsidRPr="00DA6842">
                  <w:rPr>
                    <w:rStyle w:val="PlaceholderText"/>
                  </w:rPr>
                  <w:t>Click or tap here to enter text.</w:t>
                </w:r>
              </w:p>
            </w:tc>
          </w:sdtContent>
        </w:sdt>
      </w:tr>
      <w:tr w:rsidR="003A7ED0" w14:paraId="14B15D80" w14:textId="77777777" w:rsidTr="003A7ED0">
        <w:tc>
          <w:tcPr>
            <w:cnfStyle w:val="001000000000" w:firstRow="0" w:lastRow="0" w:firstColumn="1" w:lastColumn="0" w:oddVBand="0" w:evenVBand="0" w:oddHBand="0" w:evenHBand="0" w:firstRowFirstColumn="0" w:firstRowLastColumn="0" w:lastRowFirstColumn="0" w:lastRowLastColumn="0"/>
            <w:tcW w:w="4508" w:type="dxa"/>
          </w:tcPr>
          <w:p w14:paraId="3DE4235E" w14:textId="77777777" w:rsidR="003A7ED0" w:rsidRDefault="003A7ED0">
            <w:r>
              <w:t>Status</w:t>
            </w:r>
          </w:p>
        </w:tc>
        <w:sdt>
          <w:sdtPr>
            <w:alias w:val="status"/>
            <w:tag w:val="status"/>
            <w:id w:val="495930524"/>
            <w:placeholder>
              <w:docPart w:val="E9B9DC0C902F4AB09D54746845B8258C"/>
            </w:placeholder>
            <w:showingPlcHdr/>
            <w:text/>
          </w:sdtPr>
          <w:sdtEndPr/>
          <w:sdtContent>
            <w:tc>
              <w:tcPr>
                <w:tcW w:w="4276" w:type="dxa"/>
              </w:tcPr>
              <w:p w14:paraId="742D9B72" w14:textId="3FA7056C" w:rsidR="003A7ED0" w:rsidRDefault="005A6959">
                <w:pPr>
                  <w:cnfStyle w:val="000000000000" w:firstRow="0" w:lastRow="0" w:firstColumn="0" w:lastColumn="0" w:oddVBand="0" w:evenVBand="0" w:oddHBand="0" w:evenHBand="0" w:firstRowFirstColumn="0" w:firstRowLastColumn="0" w:lastRowFirstColumn="0" w:lastRowLastColumn="0"/>
                </w:pPr>
                <w:r w:rsidRPr="00DA6842">
                  <w:rPr>
                    <w:rStyle w:val="PlaceholderText"/>
                  </w:rPr>
                  <w:t>Click or tap here to enter text.</w:t>
                </w:r>
              </w:p>
            </w:tc>
          </w:sdtContent>
        </w:sdt>
      </w:tr>
      <w:tr w:rsidR="003A7ED0" w14:paraId="7127DF92" w14:textId="77777777" w:rsidTr="003A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5CBF5A" w14:textId="77777777" w:rsidR="003A7ED0" w:rsidRDefault="003A7ED0">
            <w:r>
              <w:t>Severity</w:t>
            </w:r>
          </w:p>
        </w:tc>
        <w:sdt>
          <w:sdtPr>
            <w:alias w:val="severity"/>
            <w:tag w:val="severity"/>
            <w:id w:val="985047681"/>
            <w:placeholder>
              <w:docPart w:val="927C5273BF8B4D9F8C703A7FAFE95106"/>
            </w:placeholder>
            <w:showingPlcHdr/>
            <w:text/>
          </w:sdtPr>
          <w:sdtEndPr/>
          <w:sdtContent>
            <w:tc>
              <w:tcPr>
                <w:tcW w:w="4276" w:type="dxa"/>
              </w:tcPr>
              <w:p w14:paraId="4825E751" w14:textId="47BC931F" w:rsidR="003A7ED0" w:rsidRDefault="005A6959">
                <w:pPr>
                  <w:cnfStyle w:val="000000100000" w:firstRow="0" w:lastRow="0" w:firstColumn="0" w:lastColumn="0" w:oddVBand="0" w:evenVBand="0" w:oddHBand="1" w:evenHBand="0" w:firstRowFirstColumn="0" w:firstRowLastColumn="0" w:lastRowFirstColumn="0" w:lastRowLastColumn="0"/>
                </w:pPr>
                <w:r w:rsidRPr="00DA6842">
                  <w:rPr>
                    <w:rStyle w:val="PlaceholderText"/>
                  </w:rPr>
                  <w:t>Click or tap here to enter text.</w:t>
                </w:r>
              </w:p>
            </w:tc>
          </w:sdtContent>
        </w:sdt>
      </w:tr>
      <w:tr w:rsidR="003A7ED0" w14:paraId="5AE74D26" w14:textId="77777777" w:rsidTr="003A7ED0">
        <w:tc>
          <w:tcPr>
            <w:cnfStyle w:val="001000000000" w:firstRow="0" w:lastRow="0" w:firstColumn="1" w:lastColumn="0" w:oddVBand="0" w:evenVBand="0" w:oddHBand="0" w:evenHBand="0" w:firstRowFirstColumn="0" w:firstRowLastColumn="0" w:lastRowFirstColumn="0" w:lastRowLastColumn="0"/>
            <w:tcW w:w="4508" w:type="dxa"/>
          </w:tcPr>
          <w:p w14:paraId="21B8D961" w14:textId="77777777" w:rsidR="003A7ED0" w:rsidRDefault="003A7ED0">
            <w:r>
              <w:t>Comments</w:t>
            </w:r>
          </w:p>
        </w:tc>
        <w:sdt>
          <w:sdtPr>
            <w:alias w:val="comments"/>
            <w:tag w:val="comments"/>
            <w:id w:val="1425838813"/>
            <w:placeholder>
              <w:docPart w:val="4A333F87A33F4F7F870E45B063CC877D"/>
            </w:placeholder>
            <w:showingPlcHdr/>
            <w:text w:multiLine="1"/>
          </w:sdtPr>
          <w:sdtEndPr/>
          <w:sdtContent>
            <w:tc>
              <w:tcPr>
                <w:tcW w:w="4276" w:type="dxa"/>
              </w:tcPr>
              <w:p w14:paraId="4B782319" w14:textId="4CCBD73D" w:rsidR="003A7ED0" w:rsidRDefault="005A6959">
                <w:pPr>
                  <w:cnfStyle w:val="000000000000" w:firstRow="0" w:lastRow="0" w:firstColumn="0" w:lastColumn="0" w:oddVBand="0" w:evenVBand="0" w:oddHBand="0" w:evenHBand="0" w:firstRowFirstColumn="0" w:firstRowLastColumn="0" w:lastRowFirstColumn="0" w:lastRowLastColumn="0"/>
                </w:pPr>
                <w:r w:rsidRPr="00DA6842">
                  <w:rPr>
                    <w:rStyle w:val="PlaceholderText"/>
                  </w:rPr>
                  <w:t>Click or tap here to enter text.</w:t>
                </w:r>
              </w:p>
            </w:tc>
          </w:sdtContent>
        </w:sdt>
      </w:tr>
      <w:tr w:rsidR="003A7ED0" w14:paraId="489E93B5" w14:textId="77777777" w:rsidTr="003A7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878730" w14:textId="48AE5044" w:rsidR="003A7ED0" w:rsidRDefault="0067312F">
            <w:r>
              <w:t xml:space="preserve">No. of associated </w:t>
            </w:r>
            <w:r w:rsidR="003A7ED0">
              <w:t>Alerts</w:t>
            </w:r>
          </w:p>
        </w:tc>
        <w:sdt>
          <w:sdtPr>
            <w:alias w:val="alerts"/>
            <w:tag w:val="alerts"/>
            <w:id w:val="191889525"/>
            <w:placeholder>
              <w:docPart w:val="A96F79A8C4304BFC8B49A5F9E0C7D53F"/>
            </w:placeholder>
            <w:showingPlcHdr/>
            <w:text w:multiLine="1"/>
          </w:sdtPr>
          <w:sdtEndPr/>
          <w:sdtContent>
            <w:tc>
              <w:tcPr>
                <w:tcW w:w="4276" w:type="dxa"/>
              </w:tcPr>
              <w:p w14:paraId="485A3B37" w14:textId="6E470304" w:rsidR="003A7ED0" w:rsidRDefault="005A6959">
                <w:pPr>
                  <w:cnfStyle w:val="000000100000" w:firstRow="0" w:lastRow="0" w:firstColumn="0" w:lastColumn="0" w:oddVBand="0" w:evenVBand="0" w:oddHBand="1" w:evenHBand="0" w:firstRowFirstColumn="0" w:firstRowLastColumn="0" w:lastRowFirstColumn="0" w:lastRowLastColumn="0"/>
                </w:pPr>
                <w:r w:rsidRPr="00DA6842">
                  <w:rPr>
                    <w:rStyle w:val="PlaceholderText"/>
                  </w:rPr>
                  <w:t>Click or tap here to enter text.</w:t>
                </w:r>
              </w:p>
            </w:tc>
          </w:sdtContent>
        </w:sdt>
      </w:tr>
      <w:tr w:rsidR="00BD044E" w14:paraId="2DC34A9D" w14:textId="77777777" w:rsidTr="003A7ED0">
        <w:tc>
          <w:tcPr>
            <w:cnfStyle w:val="001000000000" w:firstRow="0" w:lastRow="0" w:firstColumn="1" w:lastColumn="0" w:oddVBand="0" w:evenVBand="0" w:oddHBand="0" w:evenHBand="0" w:firstRowFirstColumn="0" w:firstRowLastColumn="0" w:lastRowFirstColumn="0" w:lastRowLastColumn="0"/>
            <w:tcW w:w="4508" w:type="dxa"/>
          </w:tcPr>
          <w:p w14:paraId="495800A8" w14:textId="1959DC6C" w:rsidR="00BD044E" w:rsidRDefault="00BD044E">
            <w:r>
              <w:t>Link to Incident</w:t>
            </w:r>
          </w:p>
        </w:tc>
        <w:sdt>
          <w:sdtPr>
            <w:rPr>
              <w:rStyle w:val="Hyperlink"/>
            </w:rPr>
            <w:alias w:val="incidentLink"/>
            <w:tag w:val="incidentLink"/>
            <w:id w:val="-1797135446"/>
            <w:placeholder>
              <w:docPart w:val="6B63A850EC1D4A78BDEF4FC2BFB0BA97"/>
            </w:placeholder>
            <w:showingPlcHdr/>
            <w:text/>
          </w:sdtPr>
          <w:sdtEndPr>
            <w:rPr>
              <w:rStyle w:val="DefaultParagraphFont"/>
              <w:color w:val="auto"/>
              <w:u w:val="none"/>
            </w:rPr>
          </w:sdtEndPr>
          <w:sdtContent>
            <w:tc>
              <w:tcPr>
                <w:tcW w:w="4276" w:type="dxa"/>
              </w:tcPr>
              <w:p w14:paraId="501E1974" w14:textId="32B62B9E" w:rsidR="00BD044E" w:rsidRDefault="00BD044E">
                <w:pPr>
                  <w:cnfStyle w:val="000000000000" w:firstRow="0" w:lastRow="0" w:firstColumn="0" w:lastColumn="0" w:oddVBand="0" w:evenVBand="0" w:oddHBand="0" w:evenHBand="0" w:firstRowFirstColumn="0" w:firstRowLastColumn="0" w:lastRowFirstColumn="0" w:lastRowLastColumn="0"/>
                </w:pPr>
                <w:r w:rsidRPr="00DA6842">
                  <w:rPr>
                    <w:rStyle w:val="PlaceholderText"/>
                  </w:rPr>
                  <w:t>Click or tap here to enter text.</w:t>
                </w:r>
              </w:p>
            </w:tc>
          </w:sdtContent>
        </w:sdt>
      </w:tr>
    </w:tbl>
    <w:p w14:paraId="069561B8" w14:textId="77777777" w:rsidR="003A7ED0" w:rsidRDefault="003A7ED0"/>
    <w:p w14:paraId="2BD296F4" w14:textId="77777777" w:rsidR="00872B8D" w:rsidRDefault="00872B8D"/>
    <w:p w14:paraId="48F5D094" w14:textId="6FBE63F9" w:rsidR="007C474F" w:rsidRDefault="007C474F">
      <w:r>
        <w:br w:type="page"/>
      </w:r>
    </w:p>
    <w:p w14:paraId="760E3C58" w14:textId="39DFC882" w:rsidR="00872B8D" w:rsidRDefault="007C474F" w:rsidP="007C474F">
      <w:pPr>
        <w:pStyle w:val="Heading1"/>
      </w:pPr>
      <w:bookmarkStart w:id="2" w:name="_Toc73881246"/>
      <w:r>
        <w:lastRenderedPageBreak/>
        <w:t>Alert Information</w:t>
      </w:r>
      <w:bookmarkEnd w:id="2"/>
    </w:p>
    <w:p w14:paraId="5AE55096" w14:textId="77777777" w:rsidR="00E63270" w:rsidRPr="00E63270" w:rsidRDefault="00E63270" w:rsidP="00E63270">
      <w:r w:rsidRPr="00E63270">
        <w:t>Alerts are the basis of all incidents and indicate the occurrence of malicious or suspicious events in your environment. Alerts are typically part of a broader attack and provide clues about an incident.</w:t>
      </w:r>
    </w:p>
    <w:p w14:paraId="2A517A5D" w14:textId="254891F5" w:rsidR="00E63270" w:rsidRPr="00E63270" w:rsidRDefault="00E63270" w:rsidP="00E63270">
      <w:r w:rsidRPr="00E63270">
        <w:t>In Microsoft 365 Defender, related alerts are aggregated together to form </w:t>
      </w:r>
      <w:hyperlink r:id="rId11" w:history="1">
        <w:r w:rsidRPr="00E63270">
          <w:rPr>
            <w:rStyle w:val="Hyperlink"/>
          </w:rPr>
          <w:t>incidents</w:t>
        </w:r>
      </w:hyperlink>
      <w:r w:rsidRPr="00E63270">
        <w:t>. Incidents will always provide the broader context of an attack, however, analysing alerts can be valuable when deeper analysis is required.</w:t>
      </w:r>
    </w:p>
    <w:p w14:paraId="50A728BE" w14:textId="2AA173CE" w:rsidR="00D436E0" w:rsidRDefault="00072FB0" w:rsidP="00D436E0">
      <w:r w:rsidRPr="00072FB0">
        <w:t>Microsoft 365 Defender alerts may come from solutions like Microsoft Defender for Endpoint, Microsoft Defender for Office 365, and Microsoft Cloud App Security. You may notice alerts with prepended characters in the alert. The following table provides guidance to help you understand the mapping of alert sources based on the prepended character on the alert.</w:t>
      </w:r>
    </w:p>
    <w:p w14:paraId="0EE479C2" w14:textId="148A5E1C" w:rsidR="00072FB0" w:rsidRDefault="00846AC7" w:rsidP="00D436E0">
      <w:hyperlink r:id="rId12" w:history="1">
        <w:r w:rsidR="00CE5C17">
          <w:rPr>
            <w:rStyle w:val="Hyperlink"/>
          </w:rPr>
          <w:t>Investigate alerts in Microsoft 365 Defender | Microsoft Docs</w:t>
        </w:r>
      </w:hyperlink>
    </w:p>
    <w:p w14:paraId="381683AF" w14:textId="77777777" w:rsidR="00CE5C17" w:rsidRDefault="00CE5C17" w:rsidP="00D436E0"/>
    <w:p w14:paraId="14AEBDE4" w14:textId="41F942AB" w:rsidR="007C474F" w:rsidRDefault="00D436E0" w:rsidP="00D436E0">
      <w:pPr>
        <w:pStyle w:val="Heading2"/>
      </w:pPr>
      <w:bookmarkStart w:id="3" w:name="_Toc73881247"/>
      <w:r>
        <w:t>Associated Alerts</w:t>
      </w:r>
      <w:bookmarkEnd w:id="3"/>
    </w:p>
    <w:tbl>
      <w:tblPr>
        <w:tblStyle w:val="PlainTable5"/>
        <w:tblW w:w="0" w:type="auto"/>
        <w:tblLook w:val="04A0" w:firstRow="1" w:lastRow="0" w:firstColumn="1" w:lastColumn="0" w:noHBand="0" w:noVBand="1"/>
      </w:tblPr>
      <w:tblGrid>
        <w:gridCol w:w="8505"/>
      </w:tblGrid>
      <w:tr w:rsidR="008D447E" w14:paraId="16058B1F" w14:textId="77777777" w:rsidTr="008D44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05" w:type="dxa"/>
          </w:tcPr>
          <w:p w14:paraId="443857E7" w14:textId="46BD2960" w:rsidR="008D447E" w:rsidRDefault="008D447E" w:rsidP="008D447E">
            <w:pPr>
              <w:jc w:val="left"/>
            </w:pPr>
            <w:r>
              <w:t>Alert Details</w:t>
            </w:r>
          </w:p>
        </w:tc>
      </w:tr>
      <w:tr w:rsidR="008D447E" w14:paraId="51D43A6D" w14:textId="77777777" w:rsidTr="008D447E">
        <w:trPr>
          <w:cnfStyle w:val="000000100000" w:firstRow="0" w:lastRow="0" w:firstColumn="0" w:lastColumn="0" w:oddVBand="0" w:evenVBand="0" w:oddHBand="1" w:evenHBand="0" w:firstRowFirstColumn="0" w:firstRowLastColumn="0" w:lastRowFirstColumn="0" w:lastRowLastColumn="0"/>
          <w:trHeight w:val="451"/>
        </w:trPr>
        <w:sdt>
          <w:sdtPr>
            <w:alias w:val="alertdetails"/>
            <w:tag w:val="alertdetails"/>
            <w:id w:val="706143126"/>
            <w:placeholder>
              <w:docPart w:val="FEC8EBB42E0040619A0BBEA290D31823"/>
            </w:placeholder>
            <w:showingPlcHdr/>
            <w15:color w:val="F6F6F6"/>
            <w:text w:multiLine="1"/>
          </w:sdtPr>
          <w:sdtContent>
            <w:tc>
              <w:tcPr>
                <w:cnfStyle w:val="001000000000" w:firstRow="0" w:lastRow="0" w:firstColumn="1" w:lastColumn="0" w:oddVBand="0" w:evenVBand="0" w:oddHBand="0" w:evenHBand="0" w:firstRowFirstColumn="0" w:firstRowLastColumn="0" w:lastRowFirstColumn="0" w:lastRowLastColumn="0"/>
                <w:tcW w:w="8505" w:type="dxa"/>
              </w:tcPr>
              <w:p w14:paraId="6DB6D9AF" w14:textId="273AC063" w:rsidR="008D447E" w:rsidRDefault="008D447E" w:rsidP="008D447E">
                <w:pPr>
                  <w:jc w:val="left"/>
                </w:pPr>
                <w:r w:rsidRPr="00F859BB">
                  <w:rPr>
                    <w:rStyle w:val="PlaceholderText"/>
                    <w:rFonts w:asciiTheme="minorHAnsi" w:hAnsiTheme="minorHAnsi" w:cstheme="minorHAnsi"/>
                    <w:b/>
                    <w:bCs/>
                    <w:sz w:val="22"/>
                  </w:rPr>
                  <w:t>Click or tap here to enter text.</w:t>
                </w:r>
              </w:p>
            </w:tc>
          </w:sdtContent>
        </w:sdt>
      </w:tr>
    </w:tbl>
    <w:p w14:paraId="3236085A" w14:textId="6854F4AD" w:rsidR="007C474F" w:rsidRDefault="007C474F" w:rsidP="007C474F"/>
    <w:p w14:paraId="1E3B837E" w14:textId="6C3028CD" w:rsidR="009B2885" w:rsidRDefault="009B2885" w:rsidP="007C474F"/>
    <w:p w14:paraId="3A1AF16D" w14:textId="77777777" w:rsidR="005240EC" w:rsidRDefault="00D45A78" w:rsidP="005240EC">
      <w:pPr>
        <w:pStyle w:val="Heading1"/>
      </w:pPr>
      <w:r>
        <w:br w:type="page"/>
      </w:r>
      <w:bookmarkStart w:id="4" w:name="_Toc73881248"/>
      <w:r w:rsidR="005240EC">
        <w:lastRenderedPageBreak/>
        <w:t>Devices</w:t>
      </w:r>
      <w:bookmarkEnd w:id="4"/>
    </w:p>
    <w:p w14:paraId="1CFF3844" w14:textId="09FB58F9" w:rsidR="005240EC" w:rsidRDefault="00A01DD5" w:rsidP="009E25D1">
      <w:r w:rsidRPr="00A01DD5">
        <w:t>The </w:t>
      </w:r>
      <w:r w:rsidRPr="00A01DD5">
        <w:rPr>
          <w:b/>
          <w:bCs/>
        </w:rPr>
        <w:t>Devices</w:t>
      </w:r>
      <w:r w:rsidRPr="00A01DD5">
        <w:t xml:space="preserve"> lists all the devices related to the incident.</w:t>
      </w:r>
    </w:p>
    <w:p w14:paraId="0A90F531" w14:textId="761B1D22" w:rsidR="00A01DD5" w:rsidRDefault="00A01DD5" w:rsidP="009E25D1"/>
    <w:tbl>
      <w:tblPr>
        <w:tblStyle w:val="PlainTable5"/>
        <w:tblW w:w="9072" w:type="dxa"/>
        <w:tblLook w:val="04A0" w:firstRow="1" w:lastRow="0" w:firstColumn="1" w:lastColumn="0" w:noHBand="0" w:noVBand="1"/>
      </w:tblPr>
      <w:tblGrid>
        <w:gridCol w:w="9072"/>
      </w:tblGrid>
      <w:tr w:rsidR="008D447E" w14:paraId="1DAFDDE8" w14:textId="77777777" w:rsidTr="008D44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72" w:type="dxa"/>
          </w:tcPr>
          <w:p w14:paraId="7FCA5FA2" w14:textId="79A51AC7" w:rsidR="008D447E" w:rsidRDefault="008D447E" w:rsidP="008D447E">
            <w:pPr>
              <w:jc w:val="left"/>
            </w:pPr>
            <w:r>
              <w:t>Device Details</w:t>
            </w:r>
          </w:p>
        </w:tc>
      </w:tr>
      <w:tr w:rsidR="008D447E" w14:paraId="189529B3" w14:textId="77777777" w:rsidTr="008D447E">
        <w:trPr>
          <w:cnfStyle w:val="000000100000" w:firstRow="0" w:lastRow="0" w:firstColumn="0" w:lastColumn="0" w:oddVBand="0" w:evenVBand="0" w:oddHBand="1" w:evenHBand="0" w:firstRowFirstColumn="0" w:firstRowLastColumn="0" w:lastRowFirstColumn="0" w:lastRowLastColumn="0"/>
          <w:trHeight w:val="451"/>
        </w:trPr>
        <w:sdt>
          <w:sdtPr>
            <w:alias w:val="devicedetails"/>
            <w:tag w:val="devicedetails"/>
            <w:id w:val="-294517646"/>
            <w:placeholder>
              <w:docPart w:val="F4FEC362F21040598E703E1DDF4625F9"/>
            </w:placeholder>
            <w:showingPlcHdr/>
            <w:text w:multiLine="1"/>
          </w:sdtPr>
          <w:sdtContent>
            <w:tc>
              <w:tcPr>
                <w:cnfStyle w:val="001000000000" w:firstRow="0" w:lastRow="0" w:firstColumn="1" w:lastColumn="0" w:oddVBand="0" w:evenVBand="0" w:oddHBand="0" w:evenHBand="0" w:firstRowFirstColumn="0" w:firstRowLastColumn="0" w:lastRowFirstColumn="0" w:lastRowLastColumn="0"/>
                <w:tcW w:w="9072" w:type="dxa"/>
              </w:tcPr>
              <w:p w14:paraId="7EE0CE2A" w14:textId="624465FF" w:rsidR="008D447E" w:rsidRDefault="008D447E" w:rsidP="008D447E">
                <w:pPr>
                  <w:jc w:val="left"/>
                </w:pPr>
                <w:r w:rsidRPr="00411A1B">
                  <w:rPr>
                    <w:rStyle w:val="PlaceholderText"/>
                    <w:rFonts w:asciiTheme="minorHAnsi" w:hAnsiTheme="minorHAnsi" w:cstheme="minorHAnsi"/>
                    <w:sz w:val="22"/>
                  </w:rPr>
                  <w:t>Click or tap here to enter text.</w:t>
                </w:r>
              </w:p>
            </w:tc>
          </w:sdtContent>
        </w:sdt>
      </w:tr>
    </w:tbl>
    <w:p w14:paraId="0939945F" w14:textId="77777777" w:rsidR="00A01DD5" w:rsidRDefault="00A01DD5" w:rsidP="009E25D1"/>
    <w:p w14:paraId="0E9A2AE0" w14:textId="36ACC49B" w:rsidR="005240EC" w:rsidRDefault="005240EC" w:rsidP="005240EC">
      <w:pPr>
        <w:pStyle w:val="Heading1"/>
      </w:pPr>
      <w:r>
        <w:br w:type="page"/>
      </w:r>
    </w:p>
    <w:p w14:paraId="2530975D" w14:textId="77777777" w:rsidR="00D45A78" w:rsidRDefault="00D45A78"/>
    <w:p w14:paraId="59F93130" w14:textId="45F4C5C3" w:rsidR="009B2885" w:rsidRDefault="00A05F95" w:rsidP="00D45A78">
      <w:pPr>
        <w:pStyle w:val="Heading1"/>
      </w:pPr>
      <w:bookmarkStart w:id="5" w:name="_Toc73881249"/>
      <w:r>
        <w:t>Entities</w:t>
      </w:r>
      <w:bookmarkEnd w:id="5"/>
    </w:p>
    <w:p w14:paraId="5BFB7531" w14:textId="77777777" w:rsidR="00FF39D5" w:rsidRDefault="00A05F95" w:rsidP="00D45A78">
      <w:r w:rsidRPr="00A05F95">
        <w:t>Entities that have been identified to be part of, or related to, a given alert.</w:t>
      </w:r>
      <w:r w:rsidRPr="00A05F95">
        <w:br/>
        <w:t>The properties values are: </w:t>
      </w:r>
    </w:p>
    <w:p w14:paraId="7A02543E" w14:textId="77777777" w:rsidR="00FF39D5" w:rsidRPr="00902EA4" w:rsidRDefault="00A05F95" w:rsidP="00FF39D5">
      <w:pPr>
        <w:pStyle w:val="ListParagraph"/>
        <w:numPr>
          <w:ilvl w:val="0"/>
          <w:numId w:val="1"/>
        </w:numPr>
      </w:pPr>
      <w:r w:rsidRPr="00902EA4">
        <w:t>User</w:t>
      </w:r>
    </w:p>
    <w:p w14:paraId="72CABCBA" w14:textId="77777777" w:rsidR="00FF39D5" w:rsidRPr="00902EA4" w:rsidRDefault="00A05F95" w:rsidP="00FF39D5">
      <w:pPr>
        <w:pStyle w:val="ListParagraph"/>
        <w:numPr>
          <w:ilvl w:val="0"/>
          <w:numId w:val="1"/>
        </w:numPr>
      </w:pPr>
      <w:r w:rsidRPr="00902EA4">
        <w:t>Ip</w:t>
      </w:r>
    </w:p>
    <w:p w14:paraId="0E6D1337" w14:textId="0986E772" w:rsidR="00FF39D5" w:rsidRPr="00902EA4" w:rsidRDefault="00A05F95" w:rsidP="00FF39D5">
      <w:pPr>
        <w:pStyle w:val="ListParagraph"/>
        <w:numPr>
          <w:ilvl w:val="0"/>
          <w:numId w:val="1"/>
        </w:numPr>
      </w:pPr>
      <w:proofErr w:type="spellStart"/>
      <w:r w:rsidRPr="00902EA4">
        <w:t>Ur</w:t>
      </w:r>
      <w:r w:rsidR="00FF39D5" w:rsidRPr="00902EA4">
        <w:t>l</w:t>
      </w:r>
      <w:proofErr w:type="spellEnd"/>
    </w:p>
    <w:p w14:paraId="54589B00" w14:textId="77777777" w:rsidR="00E85B59" w:rsidRDefault="00A05F95" w:rsidP="00FF39D5">
      <w:pPr>
        <w:pStyle w:val="ListParagraph"/>
        <w:numPr>
          <w:ilvl w:val="0"/>
          <w:numId w:val="1"/>
        </w:numPr>
      </w:pPr>
      <w:r w:rsidRPr="00902EA4">
        <w:t>File</w:t>
      </w:r>
      <w:r w:rsidR="00FF39D5" w:rsidRPr="00902EA4">
        <w:t xml:space="preserve"> </w:t>
      </w:r>
    </w:p>
    <w:p w14:paraId="446BEFC5" w14:textId="20CC2FF5" w:rsidR="00902EA4" w:rsidRPr="00902EA4" w:rsidRDefault="00A05F95" w:rsidP="00FF39D5">
      <w:pPr>
        <w:pStyle w:val="ListParagraph"/>
        <w:numPr>
          <w:ilvl w:val="0"/>
          <w:numId w:val="1"/>
        </w:numPr>
      </w:pPr>
      <w:r w:rsidRPr="00902EA4">
        <w:t>Process</w:t>
      </w:r>
    </w:p>
    <w:p w14:paraId="7EA3FC3D" w14:textId="1A0657D4" w:rsidR="00902EA4" w:rsidRPr="00902EA4" w:rsidRDefault="00A05F95" w:rsidP="00FF39D5">
      <w:pPr>
        <w:pStyle w:val="ListParagraph"/>
        <w:numPr>
          <w:ilvl w:val="0"/>
          <w:numId w:val="1"/>
        </w:numPr>
      </w:pPr>
      <w:proofErr w:type="spellStart"/>
      <w:r w:rsidRPr="00902EA4">
        <w:t>MailBox</w:t>
      </w:r>
      <w:proofErr w:type="spellEnd"/>
    </w:p>
    <w:p w14:paraId="417298B4" w14:textId="28780C55" w:rsidR="00902EA4" w:rsidRPr="00902EA4" w:rsidRDefault="00A05F95" w:rsidP="00FF39D5">
      <w:pPr>
        <w:pStyle w:val="ListParagraph"/>
        <w:numPr>
          <w:ilvl w:val="0"/>
          <w:numId w:val="1"/>
        </w:numPr>
      </w:pPr>
      <w:proofErr w:type="spellStart"/>
      <w:r w:rsidRPr="00902EA4">
        <w:t>MailMessage</w:t>
      </w:r>
      <w:proofErr w:type="spellEnd"/>
    </w:p>
    <w:p w14:paraId="4475C61C" w14:textId="6528DCB5" w:rsidR="00902EA4" w:rsidRPr="00902EA4" w:rsidRDefault="00A05F95" w:rsidP="00FF39D5">
      <w:pPr>
        <w:pStyle w:val="ListParagraph"/>
        <w:numPr>
          <w:ilvl w:val="0"/>
          <w:numId w:val="1"/>
        </w:numPr>
      </w:pPr>
      <w:proofErr w:type="spellStart"/>
      <w:r w:rsidRPr="00902EA4">
        <w:t>MailCluster</w:t>
      </w:r>
      <w:proofErr w:type="spellEnd"/>
    </w:p>
    <w:p w14:paraId="30D2E8F2" w14:textId="6458F9D8" w:rsidR="00D45A78" w:rsidRPr="00902EA4" w:rsidRDefault="00A05F95" w:rsidP="00FF39D5">
      <w:pPr>
        <w:pStyle w:val="ListParagraph"/>
        <w:numPr>
          <w:ilvl w:val="0"/>
          <w:numId w:val="1"/>
        </w:numPr>
      </w:pPr>
      <w:r w:rsidRPr="00902EA4">
        <w:t>Registry</w:t>
      </w:r>
    </w:p>
    <w:p w14:paraId="135FB27B" w14:textId="4579487E" w:rsidR="00A05F95" w:rsidRDefault="00A05F95" w:rsidP="00D45A78"/>
    <w:p w14:paraId="58DEE197" w14:textId="22D26D5E" w:rsidR="00A45E81" w:rsidRDefault="00F102E4" w:rsidP="00F102E4">
      <w:pPr>
        <w:pStyle w:val="Heading2"/>
      </w:pPr>
      <w:bookmarkStart w:id="6" w:name="_Toc73881250"/>
      <w:r>
        <w:t>Associated Entities</w:t>
      </w:r>
      <w:bookmarkEnd w:id="6"/>
    </w:p>
    <w:p w14:paraId="7DBA7175" w14:textId="6586E131" w:rsidR="00EA4682" w:rsidRDefault="00EA4682" w:rsidP="00EA4682"/>
    <w:p w14:paraId="027A0A5E" w14:textId="6779EF69" w:rsidR="00036B8A" w:rsidRPr="00EA4682" w:rsidRDefault="00036B8A" w:rsidP="00036B8A">
      <w:pPr>
        <w:pStyle w:val="Heading3"/>
      </w:pPr>
      <w:bookmarkStart w:id="7" w:name="_Toc73881251"/>
      <w:r>
        <w:t>User</w:t>
      </w:r>
      <w:bookmarkEnd w:id="7"/>
    </w:p>
    <w:tbl>
      <w:tblPr>
        <w:tblStyle w:val="PlainTable5"/>
        <w:tblW w:w="9072" w:type="dxa"/>
        <w:tblLook w:val="04A0" w:firstRow="1" w:lastRow="0" w:firstColumn="1" w:lastColumn="0" w:noHBand="0" w:noVBand="1"/>
      </w:tblPr>
      <w:tblGrid>
        <w:gridCol w:w="9072"/>
      </w:tblGrid>
      <w:tr w:rsidR="00154EAA" w14:paraId="521DDDFA" w14:textId="77777777" w:rsidTr="00154EA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72" w:type="dxa"/>
          </w:tcPr>
          <w:p w14:paraId="008EAFE6" w14:textId="2D48BA91" w:rsidR="00154EAA" w:rsidRDefault="00154EAA" w:rsidP="00154EAA">
            <w:pPr>
              <w:jc w:val="left"/>
            </w:pPr>
            <w:r>
              <w:t>User Details</w:t>
            </w:r>
          </w:p>
        </w:tc>
      </w:tr>
      <w:tr w:rsidR="00154EAA" w14:paraId="23E02D0B" w14:textId="77777777" w:rsidTr="00154EAA">
        <w:trPr>
          <w:cnfStyle w:val="000000100000" w:firstRow="0" w:lastRow="0" w:firstColumn="0" w:lastColumn="0" w:oddVBand="0" w:evenVBand="0" w:oddHBand="1" w:evenHBand="0" w:firstRowFirstColumn="0" w:firstRowLastColumn="0" w:lastRowFirstColumn="0" w:lastRowLastColumn="0"/>
          <w:trHeight w:val="451"/>
        </w:trPr>
        <w:sdt>
          <w:sdtPr>
            <w:alias w:val="accountdetails"/>
            <w:tag w:val="accountdetails"/>
            <w:id w:val="-174419584"/>
            <w:placeholder>
              <w:docPart w:val="2B4DC6674C1B4AC5B7BC8EB18EE309DA"/>
            </w:placeholder>
            <w:showingPlcHdr/>
            <w:text w:multiLine="1"/>
          </w:sdtPr>
          <w:sdtContent>
            <w:tc>
              <w:tcPr>
                <w:cnfStyle w:val="001000000000" w:firstRow="0" w:lastRow="0" w:firstColumn="1" w:lastColumn="0" w:oddVBand="0" w:evenVBand="0" w:oddHBand="0" w:evenHBand="0" w:firstRowFirstColumn="0" w:firstRowLastColumn="0" w:lastRowFirstColumn="0" w:lastRowLastColumn="0"/>
                <w:tcW w:w="9072" w:type="dxa"/>
              </w:tcPr>
              <w:p w14:paraId="5ED9A918" w14:textId="1DD703FE" w:rsidR="00154EAA" w:rsidRDefault="00154EAA" w:rsidP="00154EAA">
                <w:pPr>
                  <w:jc w:val="left"/>
                </w:pPr>
                <w:r w:rsidRPr="00DA6842">
                  <w:rPr>
                    <w:rStyle w:val="PlaceholderText"/>
                  </w:rPr>
                  <w:t>Click or tap here to enter text.</w:t>
                </w:r>
              </w:p>
            </w:tc>
          </w:sdtContent>
        </w:sdt>
      </w:tr>
    </w:tbl>
    <w:p w14:paraId="6A2CCDAB" w14:textId="77777777" w:rsidR="00F102E4" w:rsidRDefault="00F102E4" w:rsidP="00F102E4"/>
    <w:p w14:paraId="3FEDA350" w14:textId="602A33A8" w:rsidR="00F102E4" w:rsidRDefault="00065099" w:rsidP="00252793">
      <w:pPr>
        <w:pStyle w:val="Heading3"/>
      </w:pPr>
      <w:bookmarkStart w:id="8" w:name="_Toc73881252"/>
      <w:r>
        <w:t>Process</w:t>
      </w:r>
      <w:bookmarkEnd w:id="8"/>
    </w:p>
    <w:tbl>
      <w:tblPr>
        <w:tblStyle w:val="PlainTable5"/>
        <w:tblW w:w="9072" w:type="dxa"/>
        <w:tblLook w:val="04A0" w:firstRow="1" w:lastRow="0" w:firstColumn="1" w:lastColumn="0" w:noHBand="0" w:noVBand="1"/>
      </w:tblPr>
      <w:tblGrid>
        <w:gridCol w:w="9072"/>
      </w:tblGrid>
      <w:tr w:rsidR="006A39E5" w14:paraId="25507C02" w14:textId="77777777" w:rsidTr="006A39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72" w:type="dxa"/>
          </w:tcPr>
          <w:p w14:paraId="5226375B" w14:textId="5EA8AC03" w:rsidR="006A39E5" w:rsidRDefault="006A39E5" w:rsidP="00FC3B4F">
            <w:pPr>
              <w:jc w:val="left"/>
            </w:pPr>
            <w:r>
              <w:t xml:space="preserve">Process </w:t>
            </w:r>
            <w:r w:rsidR="00FC3B4F">
              <w:t>Details</w:t>
            </w:r>
          </w:p>
        </w:tc>
      </w:tr>
      <w:tr w:rsidR="006A39E5" w14:paraId="161F5F3B" w14:textId="77777777" w:rsidTr="006A39E5">
        <w:trPr>
          <w:cnfStyle w:val="000000100000" w:firstRow="0" w:lastRow="0" w:firstColumn="0" w:lastColumn="0" w:oddVBand="0" w:evenVBand="0" w:oddHBand="1" w:evenHBand="0" w:firstRowFirstColumn="0" w:firstRowLastColumn="0" w:lastRowFirstColumn="0" w:lastRowLastColumn="0"/>
          <w:trHeight w:val="451"/>
        </w:trPr>
        <w:sdt>
          <w:sdtPr>
            <w:alias w:val="processdetails"/>
            <w:tag w:val="processdetails"/>
            <w:id w:val="-1664383042"/>
            <w:placeholder>
              <w:docPart w:val="0D82385A86C04A92AAB3092B3B626B06"/>
            </w:placeholder>
            <w:showingPlcHdr/>
            <w:text w:multiLine="1"/>
          </w:sdtPr>
          <w:sdtContent>
            <w:tc>
              <w:tcPr>
                <w:cnfStyle w:val="001000000000" w:firstRow="0" w:lastRow="0" w:firstColumn="1" w:lastColumn="0" w:oddVBand="0" w:evenVBand="0" w:oddHBand="0" w:evenHBand="0" w:firstRowFirstColumn="0" w:firstRowLastColumn="0" w:lastRowFirstColumn="0" w:lastRowLastColumn="0"/>
                <w:tcW w:w="9072" w:type="dxa"/>
              </w:tcPr>
              <w:p w14:paraId="1BB22275" w14:textId="68B9F98F" w:rsidR="006A39E5" w:rsidRDefault="006A39E5" w:rsidP="00FC3B4F">
                <w:pPr>
                  <w:jc w:val="left"/>
                </w:pPr>
                <w:r w:rsidRPr="00DA6842">
                  <w:rPr>
                    <w:rStyle w:val="PlaceholderText"/>
                  </w:rPr>
                  <w:t>Click or tap here to enter text.</w:t>
                </w:r>
              </w:p>
            </w:tc>
          </w:sdtContent>
        </w:sdt>
      </w:tr>
    </w:tbl>
    <w:p w14:paraId="4E0C91B1" w14:textId="77777777" w:rsidR="00065099" w:rsidRPr="00065099" w:rsidRDefault="00065099" w:rsidP="00065099"/>
    <w:p w14:paraId="216D6186" w14:textId="6C2CCE5E" w:rsidR="00252793" w:rsidRDefault="00B3539F" w:rsidP="00C012D8">
      <w:pPr>
        <w:pStyle w:val="Heading3"/>
      </w:pPr>
      <w:bookmarkStart w:id="9" w:name="_Toc73881253"/>
      <w:r>
        <w:t>Registry</w:t>
      </w:r>
      <w:bookmarkEnd w:id="9"/>
    </w:p>
    <w:tbl>
      <w:tblPr>
        <w:tblStyle w:val="PlainTable5"/>
        <w:tblW w:w="9072" w:type="dxa"/>
        <w:tblLook w:val="04A0" w:firstRow="1" w:lastRow="0" w:firstColumn="1" w:lastColumn="0" w:noHBand="0" w:noVBand="1"/>
      </w:tblPr>
      <w:tblGrid>
        <w:gridCol w:w="9072"/>
      </w:tblGrid>
      <w:tr w:rsidR="00E23B16" w14:paraId="1494120B" w14:textId="77777777" w:rsidTr="007216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72" w:type="dxa"/>
          </w:tcPr>
          <w:p w14:paraId="271CBD3A" w14:textId="666ACB0E" w:rsidR="00E23B16" w:rsidRDefault="00E23B16" w:rsidP="007216F1">
            <w:pPr>
              <w:jc w:val="left"/>
            </w:pPr>
            <w:r>
              <w:t>Registry</w:t>
            </w:r>
            <w:r>
              <w:t xml:space="preserve"> Details</w:t>
            </w:r>
          </w:p>
        </w:tc>
      </w:tr>
      <w:tr w:rsidR="00E23B16" w14:paraId="7C085D3B" w14:textId="77777777" w:rsidTr="007216F1">
        <w:trPr>
          <w:cnfStyle w:val="000000100000" w:firstRow="0" w:lastRow="0" w:firstColumn="0" w:lastColumn="0" w:oddVBand="0" w:evenVBand="0" w:oddHBand="1" w:evenHBand="0" w:firstRowFirstColumn="0" w:firstRowLastColumn="0" w:lastRowFirstColumn="0" w:lastRowLastColumn="0"/>
          <w:trHeight w:val="451"/>
        </w:trPr>
        <w:sdt>
          <w:sdtPr>
            <w:alias w:val="registrydetails"/>
            <w:tag w:val="registrydetails"/>
            <w:id w:val="380448932"/>
            <w:placeholder>
              <w:docPart w:val="E758D10C0108496EB965B0378BFDC071"/>
            </w:placeholder>
            <w:showingPlcHdr/>
            <w:text w:multiLine="1"/>
          </w:sdtPr>
          <w:sdtContent>
            <w:tc>
              <w:tcPr>
                <w:cnfStyle w:val="001000000000" w:firstRow="0" w:lastRow="0" w:firstColumn="1" w:lastColumn="0" w:oddVBand="0" w:evenVBand="0" w:oddHBand="0" w:evenHBand="0" w:firstRowFirstColumn="0" w:firstRowLastColumn="0" w:lastRowFirstColumn="0" w:lastRowLastColumn="0"/>
                <w:tcW w:w="9072" w:type="dxa"/>
              </w:tcPr>
              <w:p w14:paraId="0F84FDC6" w14:textId="77777777" w:rsidR="00E23B16" w:rsidRDefault="00E23B16" w:rsidP="007216F1">
                <w:pPr>
                  <w:jc w:val="left"/>
                </w:pPr>
                <w:r w:rsidRPr="00DA6842">
                  <w:rPr>
                    <w:rStyle w:val="PlaceholderText"/>
                  </w:rPr>
                  <w:t>Click or tap here to enter text.</w:t>
                </w:r>
              </w:p>
            </w:tc>
          </w:sdtContent>
        </w:sdt>
      </w:tr>
    </w:tbl>
    <w:p w14:paraId="331B1657" w14:textId="77777777" w:rsidR="00252793" w:rsidRDefault="00252793" w:rsidP="00796314">
      <w:pPr>
        <w:pStyle w:val="Heading3"/>
      </w:pPr>
    </w:p>
    <w:p w14:paraId="6C960118" w14:textId="7C430B72" w:rsidR="00A45E81" w:rsidRDefault="00A221FA" w:rsidP="00796314">
      <w:pPr>
        <w:pStyle w:val="Heading3"/>
      </w:pPr>
      <w:bookmarkStart w:id="10" w:name="_Toc73881254"/>
      <w:r>
        <w:t>File</w:t>
      </w:r>
      <w:bookmarkEnd w:id="10"/>
    </w:p>
    <w:tbl>
      <w:tblPr>
        <w:tblStyle w:val="PlainTable5"/>
        <w:tblW w:w="9072" w:type="dxa"/>
        <w:tblLook w:val="04A0" w:firstRow="1" w:lastRow="0" w:firstColumn="1" w:lastColumn="0" w:noHBand="0" w:noVBand="1"/>
      </w:tblPr>
      <w:tblGrid>
        <w:gridCol w:w="9072"/>
      </w:tblGrid>
      <w:tr w:rsidR="00694B84" w14:paraId="4FB76812" w14:textId="77777777" w:rsidTr="007216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72" w:type="dxa"/>
          </w:tcPr>
          <w:p w14:paraId="642738B5" w14:textId="3E83D50D" w:rsidR="00694B84" w:rsidRDefault="00694B84" w:rsidP="007216F1">
            <w:pPr>
              <w:jc w:val="left"/>
            </w:pPr>
            <w:r>
              <w:t>File</w:t>
            </w:r>
            <w:r>
              <w:t xml:space="preserve"> Details</w:t>
            </w:r>
          </w:p>
        </w:tc>
      </w:tr>
      <w:tr w:rsidR="00694B84" w14:paraId="56ECEC6A" w14:textId="77777777" w:rsidTr="007216F1">
        <w:trPr>
          <w:cnfStyle w:val="000000100000" w:firstRow="0" w:lastRow="0" w:firstColumn="0" w:lastColumn="0" w:oddVBand="0" w:evenVBand="0" w:oddHBand="1" w:evenHBand="0" w:firstRowFirstColumn="0" w:firstRowLastColumn="0" w:lastRowFirstColumn="0" w:lastRowLastColumn="0"/>
          <w:trHeight w:val="451"/>
        </w:trPr>
        <w:sdt>
          <w:sdtPr>
            <w:alias w:val="filedetails"/>
            <w:tag w:val="filedetails"/>
            <w:id w:val="110094744"/>
            <w:placeholder>
              <w:docPart w:val="ED54CE2EF26A41C7988DCEE6DDE7E5B4"/>
            </w:placeholder>
            <w:showingPlcHdr/>
            <w:text w:multiLine="1"/>
          </w:sdtPr>
          <w:sdtContent>
            <w:tc>
              <w:tcPr>
                <w:cnfStyle w:val="001000000000" w:firstRow="0" w:lastRow="0" w:firstColumn="1" w:lastColumn="0" w:oddVBand="0" w:evenVBand="0" w:oddHBand="0" w:evenHBand="0" w:firstRowFirstColumn="0" w:firstRowLastColumn="0" w:lastRowFirstColumn="0" w:lastRowLastColumn="0"/>
                <w:tcW w:w="9072" w:type="dxa"/>
              </w:tcPr>
              <w:p w14:paraId="4A205F18" w14:textId="77777777" w:rsidR="00694B84" w:rsidRDefault="00694B84" w:rsidP="007216F1">
                <w:pPr>
                  <w:jc w:val="left"/>
                </w:pPr>
                <w:r w:rsidRPr="00DA6842">
                  <w:rPr>
                    <w:rStyle w:val="PlaceholderText"/>
                  </w:rPr>
                  <w:t>Click or tap here to enter text.</w:t>
                </w:r>
              </w:p>
            </w:tc>
          </w:sdtContent>
        </w:sdt>
      </w:tr>
    </w:tbl>
    <w:p w14:paraId="230F55BB" w14:textId="1E589E88" w:rsidR="00A45E81" w:rsidRDefault="00A45E81" w:rsidP="00D45A78"/>
    <w:p w14:paraId="48C698B4" w14:textId="08122B04" w:rsidR="00A45E81" w:rsidRDefault="00B318C8" w:rsidP="00B318C8">
      <w:pPr>
        <w:pStyle w:val="Heading3"/>
      </w:pPr>
      <w:bookmarkStart w:id="11" w:name="_Toc73881255"/>
      <w:r>
        <w:t>IP</w:t>
      </w:r>
      <w:bookmarkEnd w:id="11"/>
    </w:p>
    <w:tbl>
      <w:tblPr>
        <w:tblStyle w:val="PlainTable5"/>
        <w:tblW w:w="9072" w:type="dxa"/>
        <w:tblLook w:val="04A0" w:firstRow="1" w:lastRow="0" w:firstColumn="1" w:lastColumn="0" w:noHBand="0" w:noVBand="1"/>
      </w:tblPr>
      <w:tblGrid>
        <w:gridCol w:w="9072"/>
      </w:tblGrid>
      <w:tr w:rsidR="00694B84" w14:paraId="27690AC7" w14:textId="77777777" w:rsidTr="007216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72" w:type="dxa"/>
          </w:tcPr>
          <w:p w14:paraId="5279D83A" w14:textId="1BF31CC7" w:rsidR="00694B84" w:rsidRDefault="00694B84" w:rsidP="007216F1">
            <w:pPr>
              <w:jc w:val="left"/>
            </w:pPr>
            <w:r>
              <w:t>IP</w:t>
            </w:r>
            <w:r>
              <w:t xml:space="preserve"> Details</w:t>
            </w:r>
          </w:p>
        </w:tc>
      </w:tr>
      <w:tr w:rsidR="00694B84" w14:paraId="42264956" w14:textId="77777777" w:rsidTr="007216F1">
        <w:trPr>
          <w:cnfStyle w:val="000000100000" w:firstRow="0" w:lastRow="0" w:firstColumn="0" w:lastColumn="0" w:oddVBand="0" w:evenVBand="0" w:oddHBand="1" w:evenHBand="0" w:firstRowFirstColumn="0" w:firstRowLastColumn="0" w:lastRowFirstColumn="0" w:lastRowLastColumn="0"/>
          <w:trHeight w:val="451"/>
        </w:trPr>
        <w:sdt>
          <w:sdtPr>
            <w:alias w:val="ipdetails"/>
            <w:tag w:val="ipdetails"/>
            <w:id w:val="1538157562"/>
            <w:placeholder>
              <w:docPart w:val="23E46433911D4563AB2C00AC46F48D5C"/>
            </w:placeholder>
            <w:showingPlcHdr/>
            <w:text w:multiLine="1"/>
          </w:sdtPr>
          <w:sdtContent>
            <w:tc>
              <w:tcPr>
                <w:cnfStyle w:val="001000000000" w:firstRow="0" w:lastRow="0" w:firstColumn="1" w:lastColumn="0" w:oddVBand="0" w:evenVBand="0" w:oddHBand="0" w:evenHBand="0" w:firstRowFirstColumn="0" w:firstRowLastColumn="0" w:lastRowFirstColumn="0" w:lastRowLastColumn="0"/>
                <w:tcW w:w="9072" w:type="dxa"/>
              </w:tcPr>
              <w:p w14:paraId="03CF48BE" w14:textId="77777777" w:rsidR="00694B84" w:rsidRDefault="00694B84" w:rsidP="007216F1">
                <w:pPr>
                  <w:jc w:val="left"/>
                </w:pPr>
                <w:r w:rsidRPr="00DA6842">
                  <w:rPr>
                    <w:rStyle w:val="PlaceholderText"/>
                  </w:rPr>
                  <w:t>Click or tap here to enter text.</w:t>
                </w:r>
              </w:p>
            </w:tc>
          </w:sdtContent>
        </w:sdt>
      </w:tr>
    </w:tbl>
    <w:p w14:paraId="63EFA429" w14:textId="77777777" w:rsidR="00667F96" w:rsidRDefault="00667F96"/>
    <w:p w14:paraId="039A7727" w14:textId="253A7FFD" w:rsidR="00667F96" w:rsidRDefault="00667F96" w:rsidP="00667F96">
      <w:pPr>
        <w:pStyle w:val="Heading3"/>
      </w:pPr>
      <w:bookmarkStart w:id="12" w:name="_Toc73881256"/>
      <w:r>
        <w:lastRenderedPageBreak/>
        <w:t>Mail Message</w:t>
      </w:r>
      <w:bookmarkEnd w:id="12"/>
    </w:p>
    <w:tbl>
      <w:tblPr>
        <w:tblStyle w:val="PlainTable5"/>
        <w:tblW w:w="9072" w:type="dxa"/>
        <w:tblLook w:val="04A0" w:firstRow="1" w:lastRow="0" w:firstColumn="1" w:lastColumn="0" w:noHBand="0" w:noVBand="1"/>
      </w:tblPr>
      <w:tblGrid>
        <w:gridCol w:w="9072"/>
      </w:tblGrid>
      <w:tr w:rsidR="00694B84" w14:paraId="1E5C631F" w14:textId="77777777" w:rsidTr="007216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72" w:type="dxa"/>
          </w:tcPr>
          <w:p w14:paraId="4FDAF7AC" w14:textId="729E50FF" w:rsidR="00694B84" w:rsidRDefault="00694B84" w:rsidP="007216F1">
            <w:pPr>
              <w:jc w:val="left"/>
            </w:pPr>
            <w:r>
              <w:t>Mail Message</w:t>
            </w:r>
            <w:r>
              <w:t xml:space="preserve"> Details</w:t>
            </w:r>
          </w:p>
        </w:tc>
      </w:tr>
      <w:tr w:rsidR="00694B84" w14:paraId="6DBF04F7" w14:textId="77777777" w:rsidTr="007216F1">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9072" w:type="dxa"/>
          </w:tcPr>
          <w:sdt>
            <w:sdtPr>
              <w:alias w:val="mailMessageDetails"/>
              <w:tag w:val="mailMessageDetails"/>
              <w:id w:val="-2124983985"/>
              <w:placeholder>
                <w:docPart w:val="30D63607212044068AFA50BD6C506527"/>
              </w:placeholder>
              <w:showingPlcHdr/>
              <w:text w:multiLine="1"/>
            </w:sdtPr>
            <w:sdtContent>
              <w:p w14:paraId="59535A60" w14:textId="6EC85D88" w:rsidR="00694B84" w:rsidRDefault="00694B84" w:rsidP="007216F1">
                <w:pPr>
                  <w:jc w:val="left"/>
                </w:pPr>
                <w:r w:rsidRPr="00DA6842">
                  <w:rPr>
                    <w:rStyle w:val="PlaceholderText"/>
                  </w:rPr>
                  <w:t>Click or tap here to enter text.</w:t>
                </w:r>
              </w:p>
            </w:sdtContent>
          </w:sdt>
        </w:tc>
      </w:tr>
    </w:tbl>
    <w:p w14:paraId="6D350975" w14:textId="16B04DF2" w:rsidR="00CA7519" w:rsidRDefault="00CA7519" w:rsidP="00CA7519"/>
    <w:p w14:paraId="4A62D937" w14:textId="6EE5F2D8" w:rsidR="00CA7519" w:rsidRDefault="00507F4D" w:rsidP="00CA7519">
      <w:pPr>
        <w:pStyle w:val="Heading3"/>
      </w:pPr>
      <w:bookmarkStart w:id="13" w:name="_Toc73881257"/>
      <w:r>
        <w:t>Mailbox</w:t>
      </w:r>
      <w:bookmarkEnd w:id="13"/>
    </w:p>
    <w:tbl>
      <w:tblPr>
        <w:tblStyle w:val="PlainTable5"/>
        <w:tblW w:w="9072" w:type="dxa"/>
        <w:tblLook w:val="04A0" w:firstRow="1" w:lastRow="0" w:firstColumn="1" w:lastColumn="0" w:noHBand="0" w:noVBand="1"/>
      </w:tblPr>
      <w:tblGrid>
        <w:gridCol w:w="9072"/>
      </w:tblGrid>
      <w:tr w:rsidR="0004350D" w14:paraId="7F6D6B6D" w14:textId="77777777" w:rsidTr="007216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72" w:type="dxa"/>
          </w:tcPr>
          <w:p w14:paraId="66D473DA" w14:textId="0BA22CAE" w:rsidR="0004350D" w:rsidRDefault="0004350D" w:rsidP="007216F1">
            <w:pPr>
              <w:jc w:val="left"/>
            </w:pPr>
            <w:r>
              <w:t>Mailbox</w:t>
            </w:r>
            <w:r>
              <w:t xml:space="preserve"> Details</w:t>
            </w:r>
          </w:p>
        </w:tc>
      </w:tr>
      <w:tr w:rsidR="0004350D" w14:paraId="78BE3533" w14:textId="77777777" w:rsidTr="007216F1">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9072" w:type="dxa"/>
          </w:tcPr>
          <w:sdt>
            <w:sdtPr>
              <w:alias w:val="mailboxdetails"/>
              <w:tag w:val="mailboxdetails"/>
              <w:id w:val="-1098939329"/>
              <w:placeholder>
                <w:docPart w:val="32344520304D442CB85606FB027E655F"/>
              </w:placeholder>
              <w:showingPlcHdr/>
              <w:text w:multiLine="1"/>
            </w:sdtPr>
            <w:sdtContent>
              <w:p w14:paraId="23BF30C2" w14:textId="6C0EFC62" w:rsidR="0004350D" w:rsidRDefault="0004350D" w:rsidP="0004350D">
                <w:pPr>
                  <w:jc w:val="left"/>
                </w:pPr>
                <w:r w:rsidRPr="00DA6842">
                  <w:rPr>
                    <w:rStyle w:val="PlaceholderText"/>
                  </w:rPr>
                  <w:t>Click or tap here to enter text.</w:t>
                </w:r>
              </w:p>
            </w:sdtContent>
          </w:sdt>
        </w:tc>
      </w:tr>
    </w:tbl>
    <w:p w14:paraId="3F0E9D04" w14:textId="1A9DC057" w:rsidR="00507F4D" w:rsidRDefault="00507F4D" w:rsidP="00507F4D"/>
    <w:p w14:paraId="763BCE27" w14:textId="27B83D21" w:rsidR="00507F4D" w:rsidRDefault="00507F4D" w:rsidP="00507F4D">
      <w:pPr>
        <w:pStyle w:val="Heading3"/>
      </w:pPr>
      <w:bookmarkStart w:id="14" w:name="_Toc73881258"/>
      <w:r>
        <w:t>Mail Cluster</w:t>
      </w:r>
      <w:bookmarkEnd w:id="14"/>
    </w:p>
    <w:tbl>
      <w:tblPr>
        <w:tblStyle w:val="PlainTable5"/>
        <w:tblW w:w="9072" w:type="dxa"/>
        <w:tblLook w:val="04A0" w:firstRow="1" w:lastRow="0" w:firstColumn="1" w:lastColumn="0" w:noHBand="0" w:noVBand="1"/>
      </w:tblPr>
      <w:tblGrid>
        <w:gridCol w:w="9072"/>
      </w:tblGrid>
      <w:tr w:rsidR="0004350D" w14:paraId="07365212" w14:textId="77777777" w:rsidTr="007216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72" w:type="dxa"/>
          </w:tcPr>
          <w:p w14:paraId="45346C94" w14:textId="2DE7ECF5" w:rsidR="0004350D" w:rsidRDefault="0004350D" w:rsidP="007216F1">
            <w:pPr>
              <w:jc w:val="left"/>
            </w:pPr>
            <w:r>
              <w:t>Mail</w:t>
            </w:r>
            <w:r>
              <w:t xml:space="preserve"> Clus</w:t>
            </w:r>
            <w:r w:rsidR="00FA6C17">
              <w:t>ter</w:t>
            </w:r>
            <w:r>
              <w:t xml:space="preserve"> Details</w:t>
            </w:r>
          </w:p>
        </w:tc>
      </w:tr>
      <w:tr w:rsidR="0004350D" w14:paraId="2A13E579" w14:textId="77777777" w:rsidTr="007216F1">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9072" w:type="dxa"/>
          </w:tcPr>
          <w:sdt>
            <w:sdtPr>
              <w:alias w:val="mailclusterdetails"/>
              <w:tag w:val="mailclusterdetails"/>
              <w:id w:val="-597251086"/>
              <w:placeholder>
                <w:docPart w:val="8AF341132ACB44719336942206562F93"/>
              </w:placeholder>
              <w:showingPlcHdr/>
              <w:text w:multiLine="1"/>
            </w:sdtPr>
            <w:sdtContent>
              <w:p w14:paraId="49F72A05" w14:textId="2A39F645" w:rsidR="0004350D" w:rsidRDefault="00FA6C17" w:rsidP="00FA6C17">
                <w:pPr>
                  <w:jc w:val="left"/>
                </w:pPr>
                <w:r w:rsidRPr="00DA6842">
                  <w:rPr>
                    <w:rStyle w:val="PlaceholderText"/>
                  </w:rPr>
                  <w:t>Click or tap here to enter text.</w:t>
                </w:r>
              </w:p>
            </w:sdtContent>
          </w:sdt>
        </w:tc>
      </w:tr>
    </w:tbl>
    <w:p w14:paraId="620DD069" w14:textId="77777777" w:rsidR="0004350D" w:rsidRPr="0004350D" w:rsidRDefault="0004350D" w:rsidP="0004350D"/>
    <w:p w14:paraId="756FAA12" w14:textId="69456EA6" w:rsidR="00507F4D" w:rsidRPr="00507F4D" w:rsidRDefault="00507F4D" w:rsidP="00507F4D"/>
    <w:p w14:paraId="6D46489C" w14:textId="35BB85A0" w:rsidR="00CA7519" w:rsidRPr="00CA7519" w:rsidRDefault="00A45E81" w:rsidP="00CA7519">
      <w:pPr>
        <w:pStyle w:val="Heading3"/>
      </w:pPr>
      <w:r>
        <w:br w:type="page"/>
      </w:r>
    </w:p>
    <w:p w14:paraId="5AFA9643" w14:textId="77777777" w:rsidR="00B318C8" w:rsidRDefault="00B318C8"/>
    <w:p w14:paraId="311E6411" w14:textId="7217658E" w:rsidR="00A45E81" w:rsidRDefault="00A45E81" w:rsidP="00A45E81">
      <w:pPr>
        <w:pStyle w:val="Heading1"/>
      </w:pPr>
      <w:bookmarkStart w:id="15" w:name="_Toc73881259"/>
      <w:r>
        <w:t>MITRE Techniques</w:t>
      </w:r>
      <w:bookmarkEnd w:id="15"/>
    </w:p>
    <w:p w14:paraId="52171331" w14:textId="6D2F3EE4" w:rsidR="00976AB4" w:rsidRDefault="00976AB4" w:rsidP="00A45E81">
      <w:r w:rsidRPr="00976AB4">
        <w:t>Techniques represent “how” an adversary achieves a tactical goal by performing an action. For example, an adversary may dump credentials to achieve credential access.</w:t>
      </w:r>
      <w:r w:rsidR="00E11667">
        <w:t xml:space="preserve"> </w:t>
      </w:r>
      <w:hyperlink r:id="rId13" w:history="1">
        <w:r w:rsidR="00E11667">
          <w:rPr>
            <w:rStyle w:val="Hyperlink"/>
          </w:rPr>
          <w:t>Techniques - Enterprise | MITRE ATT&amp;CK®</w:t>
        </w:r>
      </w:hyperlink>
    </w:p>
    <w:p w14:paraId="488CB394" w14:textId="77777777" w:rsidR="00E11667" w:rsidRDefault="00E11667" w:rsidP="00A45E81"/>
    <w:p w14:paraId="602D8EE2" w14:textId="313AFA1B" w:rsidR="00480682" w:rsidRDefault="00846AC7" w:rsidP="00A45E81">
      <w:hyperlink r:id="rId14" w:history="1">
        <w:r w:rsidR="00480682">
          <w:rPr>
            <w:rStyle w:val="Hyperlink"/>
          </w:rPr>
          <w:t>ATT&amp;CK-Matrix-Only-09-03-2020-V3 (mitre.org)</w:t>
        </w:r>
      </w:hyperlink>
    </w:p>
    <w:p w14:paraId="21CF4185" w14:textId="316A17AC" w:rsidR="00556156" w:rsidRPr="00A45E81" w:rsidRDefault="00556156" w:rsidP="00A45E81">
      <w:r w:rsidRPr="00556156">
        <w:rPr>
          <w:noProof/>
        </w:rPr>
        <w:drawing>
          <wp:inline distT="0" distB="0" distL="0" distR="0" wp14:anchorId="4E1AE286" wp14:editId="09692B11">
            <wp:extent cx="5731510" cy="3481070"/>
            <wp:effectExtent l="0" t="0" r="2540" b="5080"/>
            <wp:docPr id="3" name="Picture 3"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 Excel&#10;&#10;Description automatically generated"/>
                    <pic:cNvPicPr/>
                  </pic:nvPicPr>
                  <pic:blipFill>
                    <a:blip r:embed="rId15"/>
                    <a:stretch>
                      <a:fillRect/>
                    </a:stretch>
                  </pic:blipFill>
                  <pic:spPr>
                    <a:xfrm>
                      <a:off x="0" y="0"/>
                      <a:ext cx="5731510" cy="3481070"/>
                    </a:xfrm>
                    <a:prstGeom prst="rect">
                      <a:avLst/>
                    </a:prstGeom>
                  </pic:spPr>
                </pic:pic>
              </a:graphicData>
            </a:graphic>
          </wp:inline>
        </w:drawing>
      </w:r>
    </w:p>
    <w:p w14:paraId="29B861F7" w14:textId="77777777" w:rsidR="00F67E7A" w:rsidRDefault="00F67E7A" w:rsidP="00F67E7A">
      <w:pPr>
        <w:pStyle w:val="Heading2"/>
      </w:pPr>
      <w:bookmarkStart w:id="16" w:name="_Toc73881260"/>
      <w:r>
        <w:t>Associated MITRE Techniques</w:t>
      </w:r>
      <w:bookmarkEnd w:id="16"/>
    </w:p>
    <w:p w14:paraId="21930E95" w14:textId="77777777" w:rsidR="00F67E7A" w:rsidRDefault="00F67E7A" w:rsidP="00F67E7A"/>
    <w:sdt>
      <w:sdtPr>
        <w:rPr>
          <w:rStyle w:val="IntenseEmphasis"/>
        </w:rPr>
        <w:alias w:val="mitre"/>
        <w:tag w:val="mitre"/>
        <w:id w:val="-58171540"/>
        <w:placeholder>
          <w:docPart w:val="0FEACAB9525A4A0791C2E7C7A4C6B69C"/>
        </w:placeholder>
        <w:showingPlcHdr/>
        <w:text w:multiLine="1"/>
      </w:sdtPr>
      <w:sdtEndPr>
        <w:rPr>
          <w:rStyle w:val="DefaultParagraphFont"/>
          <w:i w:val="0"/>
          <w:iCs w:val="0"/>
          <w:color w:val="auto"/>
        </w:rPr>
      </w:sdtEndPr>
      <w:sdtContent>
        <w:p w14:paraId="21A33968" w14:textId="77777777" w:rsidR="00F67E7A" w:rsidRPr="005621AC" w:rsidRDefault="00F67E7A" w:rsidP="00F67E7A">
          <w:r w:rsidRPr="00F67E7A">
            <w:rPr>
              <w:rStyle w:val="PlaceholderText"/>
              <w:b/>
              <w:bCs/>
              <w:sz w:val="28"/>
              <w:szCs w:val="28"/>
              <w:highlight w:val="yellow"/>
            </w:rPr>
            <w:t>Click or tap here to enter text.</w:t>
          </w:r>
        </w:p>
      </w:sdtContent>
    </w:sdt>
    <w:p w14:paraId="42EC052C" w14:textId="77777777" w:rsidR="00A05F95" w:rsidRPr="00D45A78" w:rsidRDefault="00A05F95" w:rsidP="00D45A78"/>
    <w:sectPr w:rsidR="00A05F95" w:rsidRPr="00D45A78" w:rsidSect="00B36AAB">
      <w:headerReference w:type="default" r:id="rId16"/>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E3F8B" w14:textId="77777777" w:rsidR="00846AC7" w:rsidRDefault="00846AC7" w:rsidP="00CE5C17">
      <w:pPr>
        <w:spacing w:after="0" w:line="240" w:lineRule="auto"/>
      </w:pPr>
      <w:r>
        <w:separator/>
      </w:r>
    </w:p>
  </w:endnote>
  <w:endnote w:type="continuationSeparator" w:id="0">
    <w:p w14:paraId="379AFD55" w14:textId="77777777" w:rsidR="00846AC7" w:rsidRDefault="00846AC7" w:rsidP="00CE5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3506810"/>
      <w:docPartObj>
        <w:docPartGallery w:val="Page Numbers (Bottom of Page)"/>
        <w:docPartUnique/>
      </w:docPartObj>
    </w:sdtPr>
    <w:sdtEndPr>
      <w:rPr>
        <w:noProof/>
      </w:rPr>
    </w:sdtEndPr>
    <w:sdtContent>
      <w:p w14:paraId="1F42672E" w14:textId="4596A719" w:rsidR="00921166" w:rsidRDefault="00921166">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74E58E78" w14:textId="06CA7049" w:rsidR="00CE5C17" w:rsidRDefault="00CE5C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5C491" w14:textId="77777777" w:rsidR="00846AC7" w:rsidRDefault="00846AC7" w:rsidP="00CE5C17">
      <w:pPr>
        <w:spacing w:after="0" w:line="240" w:lineRule="auto"/>
      </w:pPr>
      <w:r>
        <w:separator/>
      </w:r>
    </w:p>
  </w:footnote>
  <w:footnote w:type="continuationSeparator" w:id="0">
    <w:p w14:paraId="334E9780" w14:textId="77777777" w:rsidR="00846AC7" w:rsidRDefault="00846AC7" w:rsidP="00CE5C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7B8DC" w14:textId="36457E5C" w:rsidR="00CE5C17" w:rsidRDefault="00037435">
    <w:pPr>
      <w:pStyle w:val="Header"/>
    </w:pPr>
    <w:r>
      <w:rPr>
        <w:noProof/>
      </w:rPr>
      <mc:AlternateContent>
        <mc:Choice Requires="wps">
          <w:drawing>
            <wp:anchor distT="0" distB="0" distL="118745" distR="118745" simplePos="0" relativeHeight="251659264" behindDoc="1" locked="0" layoutInCell="1" allowOverlap="0" wp14:anchorId="230D5302" wp14:editId="5136476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placeholder>
                              <w:docPart w:val="407C5FBEF74441FB886E37C509BE7517"/>
                            </w:placeholder>
                            <w:showingPlcHdr/>
                            <w:dataBinding w:prefixMappings="xmlns:ns0='http://purl.org/dc/elements/1.1/' xmlns:ns1='http://schemas.openxmlformats.org/package/2006/metadata/core-properties' " w:xpath="/ns1:coreProperties[1]/ns0:title[1]" w:storeItemID="{6C3C8BC8-F283-45AE-878A-BAB7291924A1}"/>
                            <w:text/>
                          </w:sdtPr>
                          <w:sdtEndPr/>
                          <w:sdtContent>
                            <w:p w14:paraId="585454C9" w14:textId="77777777" w:rsidR="00037435" w:rsidRDefault="00037435">
                              <w:pPr>
                                <w:pStyle w:val="Header"/>
                                <w:jc w:val="center"/>
                                <w:rPr>
                                  <w:caps/>
                                  <w:color w:val="FFFFFF" w:themeColor="background1"/>
                                </w:rPr>
                              </w:pPr>
                              <w:r>
                                <w:rPr>
                                  <w:caps/>
                                  <w:color w:val="FFFFFF" w:themeColor="background1"/>
                                </w:rPr>
                                <w:t>[Document title]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30D5302" id="Rectangle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placeholder>
                        <w:docPart w:val="407C5FBEF74441FB886E37C509BE7517"/>
                      </w:placeholder>
                      <w:showingPlcHdr/>
                      <w:dataBinding w:prefixMappings="xmlns:ns0='http://purl.org/dc/elements/1.1/' xmlns:ns1='http://schemas.openxmlformats.org/package/2006/metadata/core-properties' " w:xpath="/ns1:coreProperties[1]/ns0:title[1]" w:storeItemID="{6C3C8BC8-F283-45AE-878A-BAB7291924A1}"/>
                      <w:text/>
                    </w:sdtPr>
                    <w:sdtEndPr/>
                    <w:sdtContent>
                      <w:p w14:paraId="585454C9" w14:textId="77777777" w:rsidR="00037435" w:rsidRDefault="00037435">
                        <w:pPr>
                          <w:pStyle w:val="Header"/>
                          <w:jc w:val="center"/>
                          <w:rPr>
                            <w:caps/>
                            <w:color w:val="FFFFFF" w:themeColor="background1"/>
                          </w:rPr>
                        </w:pPr>
                        <w:r>
                          <w:rPr>
                            <w:caps/>
                            <w:color w:val="FFFFFF" w:themeColor="background1"/>
                          </w:rPr>
                          <w:t>[Document title]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CB1B68"/>
    <w:multiLevelType w:val="hybridMultilevel"/>
    <w:tmpl w:val="243C7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7EE"/>
    <w:rsid w:val="00006286"/>
    <w:rsid w:val="00036B8A"/>
    <w:rsid w:val="00037435"/>
    <w:rsid w:val="0004350D"/>
    <w:rsid w:val="00065099"/>
    <w:rsid w:val="00072FB0"/>
    <w:rsid w:val="000A05CD"/>
    <w:rsid w:val="000A0BBD"/>
    <w:rsid w:val="000A71A3"/>
    <w:rsid w:val="00121E88"/>
    <w:rsid w:val="00154EAA"/>
    <w:rsid w:val="001717EE"/>
    <w:rsid w:val="00171C7E"/>
    <w:rsid w:val="001C2BFF"/>
    <w:rsid w:val="001D13DE"/>
    <w:rsid w:val="001E4049"/>
    <w:rsid w:val="001F675F"/>
    <w:rsid w:val="0023558D"/>
    <w:rsid w:val="00252793"/>
    <w:rsid w:val="002A0B9F"/>
    <w:rsid w:val="002E6084"/>
    <w:rsid w:val="00311A58"/>
    <w:rsid w:val="003A7ED0"/>
    <w:rsid w:val="003C6A79"/>
    <w:rsid w:val="003E4ADF"/>
    <w:rsid w:val="00411A1B"/>
    <w:rsid w:val="004708EC"/>
    <w:rsid w:val="00480682"/>
    <w:rsid w:val="004E5A80"/>
    <w:rsid w:val="005054CB"/>
    <w:rsid w:val="00507F4D"/>
    <w:rsid w:val="005240EC"/>
    <w:rsid w:val="00556156"/>
    <w:rsid w:val="00591F5E"/>
    <w:rsid w:val="005A6959"/>
    <w:rsid w:val="005C5D57"/>
    <w:rsid w:val="006066CA"/>
    <w:rsid w:val="00613870"/>
    <w:rsid w:val="00667F96"/>
    <w:rsid w:val="0067312F"/>
    <w:rsid w:val="00694B84"/>
    <w:rsid w:val="006A39E5"/>
    <w:rsid w:val="006C7606"/>
    <w:rsid w:val="0070126A"/>
    <w:rsid w:val="00731CED"/>
    <w:rsid w:val="00750B5C"/>
    <w:rsid w:val="00796314"/>
    <w:rsid w:val="007A7E4C"/>
    <w:rsid w:val="007C474F"/>
    <w:rsid w:val="007F4D5E"/>
    <w:rsid w:val="00846AC7"/>
    <w:rsid w:val="00872B8D"/>
    <w:rsid w:val="008D447E"/>
    <w:rsid w:val="00902EA4"/>
    <w:rsid w:val="00921166"/>
    <w:rsid w:val="00930E4C"/>
    <w:rsid w:val="00976AB4"/>
    <w:rsid w:val="009B2885"/>
    <w:rsid w:val="009E25D1"/>
    <w:rsid w:val="00A01DD5"/>
    <w:rsid w:val="00A05F95"/>
    <w:rsid w:val="00A221FA"/>
    <w:rsid w:val="00A45E81"/>
    <w:rsid w:val="00A526CC"/>
    <w:rsid w:val="00B318C8"/>
    <w:rsid w:val="00B3539F"/>
    <w:rsid w:val="00B36AAB"/>
    <w:rsid w:val="00B668A8"/>
    <w:rsid w:val="00BD044E"/>
    <w:rsid w:val="00C012D8"/>
    <w:rsid w:val="00C37428"/>
    <w:rsid w:val="00C941EF"/>
    <w:rsid w:val="00CA7519"/>
    <w:rsid w:val="00CE524D"/>
    <w:rsid w:val="00CE5C17"/>
    <w:rsid w:val="00D436E0"/>
    <w:rsid w:val="00D45A78"/>
    <w:rsid w:val="00D4711C"/>
    <w:rsid w:val="00DC7993"/>
    <w:rsid w:val="00DD656B"/>
    <w:rsid w:val="00DE15AC"/>
    <w:rsid w:val="00DE1EFF"/>
    <w:rsid w:val="00DF0EB5"/>
    <w:rsid w:val="00DF24DD"/>
    <w:rsid w:val="00E11667"/>
    <w:rsid w:val="00E23B16"/>
    <w:rsid w:val="00E63270"/>
    <w:rsid w:val="00E85B59"/>
    <w:rsid w:val="00EA4682"/>
    <w:rsid w:val="00EB26B8"/>
    <w:rsid w:val="00F102E4"/>
    <w:rsid w:val="00F67E7A"/>
    <w:rsid w:val="00F859BB"/>
    <w:rsid w:val="00F95A56"/>
    <w:rsid w:val="00FA6C17"/>
    <w:rsid w:val="00FC3B4F"/>
    <w:rsid w:val="00FF39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B245F"/>
  <w15:chartTrackingRefBased/>
  <w15:docId w15:val="{3FA7A43F-D8D1-474E-9097-41C07A92D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50D"/>
  </w:style>
  <w:style w:type="paragraph" w:styleId="Heading1">
    <w:name w:val="heading 1"/>
    <w:basedOn w:val="Normal"/>
    <w:next w:val="Normal"/>
    <w:link w:val="Heading1Char"/>
    <w:uiPriority w:val="9"/>
    <w:qFormat/>
    <w:rsid w:val="000A05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7E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6B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A71A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A71A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A71A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36AA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36AAB"/>
    <w:rPr>
      <w:rFonts w:eastAsiaTheme="minorEastAsia"/>
      <w:lang w:val="en-US"/>
    </w:rPr>
  </w:style>
  <w:style w:type="character" w:styleId="PlaceholderText">
    <w:name w:val="Placeholder Text"/>
    <w:basedOn w:val="DefaultParagraphFont"/>
    <w:uiPriority w:val="99"/>
    <w:semiHidden/>
    <w:rsid w:val="00872B8D"/>
    <w:rPr>
      <w:color w:val="808080"/>
    </w:rPr>
  </w:style>
  <w:style w:type="character" w:customStyle="1" w:styleId="Heading1Char">
    <w:name w:val="Heading 1 Char"/>
    <w:basedOn w:val="DefaultParagraphFont"/>
    <w:link w:val="Heading1"/>
    <w:uiPriority w:val="9"/>
    <w:rsid w:val="000A05C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A7E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A7ED0"/>
    <w:rPr>
      <w:rFonts w:asciiTheme="majorHAnsi" w:eastAsiaTheme="majorEastAsia" w:hAnsiTheme="majorHAnsi" w:cstheme="majorBidi"/>
      <w:color w:val="2F5496" w:themeColor="accent1" w:themeShade="BF"/>
      <w:sz w:val="26"/>
      <w:szCs w:val="26"/>
    </w:rPr>
  </w:style>
  <w:style w:type="table" w:styleId="PlainTable5">
    <w:name w:val="Plain Table 5"/>
    <w:basedOn w:val="TableNormal"/>
    <w:uiPriority w:val="45"/>
    <w:rsid w:val="003A7ED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D436E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3C6A79"/>
    <w:rPr>
      <w:color w:val="0000FF"/>
      <w:u w:val="single"/>
    </w:rPr>
  </w:style>
  <w:style w:type="paragraph" w:styleId="TOCHeading">
    <w:name w:val="TOC Heading"/>
    <w:basedOn w:val="Heading1"/>
    <w:next w:val="Normal"/>
    <w:uiPriority w:val="39"/>
    <w:unhideWhenUsed/>
    <w:qFormat/>
    <w:rsid w:val="003C6A79"/>
    <w:pPr>
      <w:outlineLvl w:val="9"/>
    </w:pPr>
    <w:rPr>
      <w:lang w:val="en-US"/>
    </w:rPr>
  </w:style>
  <w:style w:type="paragraph" w:styleId="TOC1">
    <w:name w:val="toc 1"/>
    <w:basedOn w:val="Normal"/>
    <w:next w:val="Normal"/>
    <w:autoRedefine/>
    <w:uiPriority w:val="39"/>
    <w:unhideWhenUsed/>
    <w:rsid w:val="003C6A79"/>
    <w:pPr>
      <w:spacing w:after="100"/>
    </w:pPr>
  </w:style>
  <w:style w:type="paragraph" w:styleId="TOC2">
    <w:name w:val="toc 2"/>
    <w:basedOn w:val="Normal"/>
    <w:next w:val="Normal"/>
    <w:autoRedefine/>
    <w:uiPriority w:val="39"/>
    <w:unhideWhenUsed/>
    <w:rsid w:val="003C6A79"/>
    <w:pPr>
      <w:spacing w:after="100"/>
      <w:ind w:left="220"/>
    </w:pPr>
  </w:style>
  <w:style w:type="character" w:styleId="UnresolvedMention">
    <w:name w:val="Unresolved Mention"/>
    <w:basedOn w:val="DefaultParagraphFont"/>
    <w:uiPriority w:val="99"/>
    <w:semiHidden/>
    <w:unhideWhenUsed/>
    <w:rsid w:val="00E63270"/>
    <w:rPr>
      <w:color w:val="605E5C"/>
      <w:shd w:val="clear" w:color="auto" w:fill="E1DFDD"/>
    </w:rPr>
  </w:style>
  <w:style w:type="paragraph" w:styleId="Header">
    <w:name w:val="header"/>
    <w:basedOn w:val="Normal"/>
    <w:link w:val="HeaderChar"/>
    <w:uiPriority w:val="99"/>
    <w:unhideWhenUsed/>
    <w:rsid w:val="00CE5C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5C17"/>
  </w:style>
  <w:style w:type="paragraph" w:styleId="Footer">
    <w:name w:val="footer"/>
    <w:basedOn w:val="Normal"/>
    <w:link w:val="FooterChar"/>
    <w:uiPriority w:val="99"/>
    <w:unhideWhenUsed/>
    <w:rsid w:val="00CE5C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5C17"/>
  </w:style>
  <w:style w:type="paragraph" w:styleId="ListParagraph">
    <w:name w:val="List Paragraph"/>
    <w:basedOn w:val="Normal"/>
    <w:uiPriority w:val="34"/>
    <w:qFormat/>
    <w:rsid w:val="00FF39D5"/>
    <w:pPr>
      <w:ind w:left="720"/>
      <w:contextualSpacing/>
    </w:pPr>
  </w:style>
  <w:style w:type="character" w:styleId="IntenseEmphasis">
    <w:name w:val="Intense Emphasis"/>
    <w:basedOn w:val="DefaultParagraphFont"/>
    <w:uiPriority w:val="21"/>
    <w:qFormat/>
    <w:rsid w:val="00F67E7A"/>
    <w:rPr>
      <w:i/>
      <w:iCs/>
      <w:color w:val="4472C4" w:themeColor="accent1"/>
    </w:rPr>
  </w:style>
  <w:style w:type="character" w:customStyle="1" w:styleId="Heading3Char">
    <w:name w:val="Heading 3 Char"/>
    <w:basedOn w:val="DefaultParagraphFont"/>
    <w:link w:val="Heading3"/>
    <w:uiPriority w:val="9"/>
    <w:rsid w:val="00036B8A"/>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B318C8"/>
    <w:rPr>
      <w:b/>
      <w:bCs/>
    </w:rPr>
  </w:style>
  <w:style w:type="paragraph" w:styleId="TOC3">
    <w:name w:val="toc 3"/>
    <w:basedOn w:val="Normal"/>
    <w:next w:val="Normal"/>
    <w:autoRedefine/>
    <w:uiPriority w:val="39"/>
    <w:unhideWhenUsed/>
    <w:rsid w:val="004E5A80"/>
    <w:pPr>
      <w:spacing w:after="100"/>
      <w:ind w:left="440"/>
    </w:pPr>
  </w:style>
  <w:style w:type="character" w:customStyle="1" w:styleId="Heading4Char">
    <w:name w:val="Heading 4 Char"/>
    <w:basedOn w:val="DefaultParagraphFont"/>
    <w:link w:val="Heading4"/>
    <w:uiPriority w:val="9"/>
    <w:rsid w:val="000A71A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A71A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0A71A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437067">
      <w:bodyDiv w:val="1"/>
      <w:marLeft w:val="0"/>
      <w:marRight w:val="0"/>
      <w:marTop w:val="0"/>
      <w:marBottom w:val="0"/>
      <w:divBdr>
        <w:top w:val="none" w:sz="0" w:space="0" w:color="auto"/>
        <w:left w:val="none" w:sz="0" w:space="0" w:color="auto"/>
        <w:bottom w:val="none" w:sz="0" w:space="0" w:color="auto"/>
        <w:right w:val="none" w:sz="0" w:space="0" w:color="auto"/>
      </w:divBdr>
    </w:div>
    <w:div w:id="179463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ttack.mitre.org/techniques/enterpris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microsoft-365/security/defender/investigate-alerts?view=o365-worldwid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microsoft-365/security/defender/incidents-overview?view=o365-worldwide"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docs.microsoft.com/en-us/microsoft-365/security/defender/incidents-overview?view=o365-worldwide"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ttack.mitre.org/docs/attack_matrix_poster_2020_october.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graham\OneDrive%20-%20Microsoft\FY21\Events\Defender%20Masterclass\Masterclass%203\Incident%20Informa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54849C8C524A1BA1BD0A40A7BEF7A2"/>
        <w:category>
          <w:name w:val="General"/>
          <w:gallery w:val="placeholder"/>
        </w:category>
        <w:types>
          <w:type w:val="bbPlcHdr"/>
        </w:types>
        <w:behaviors>
          <w:behavior w:val="content"/>
        </w:behaviors>
        <w:guid w:val="{6F48F42F-FD2A-41C2-AE3E-98C409554EB7}"/>
      </w:docPartPr>
      <w:docPartBody>
        <w:p w:rsidR="002D1801" w:rsidRDefault="006B6227" w:rsidP="006B6227">
          <w:pPr>
            <w:pStyle w:val="7354849C8C524A1BA1BD0A40A7BEF7A22"/>
          </w:pPr>
          <w:r w:rsidRPr="001F675F">
            <w:rPr>
              <w:rStyle w:val="PlaceholderText"/>
              <w:b/>
              <w:bCs/>
            </w:rPr>
            <w:t>Alert ID goes here</w:t>
          </w:r>
        </w:p>
      </w:docPartBody>
    </w:docPart>
    <w:docPart>
      <w:docPartPr>
        <w:name w:val="82D540B3185841D9B59B63336F8F4F00"/>
        <w:category>
          <w:name w:val="General"/>
          <w:gallery w:val="placeholder"/>
        </w:category>
        <w:types>
          <w:type w:val="bbPlcHdr"/>
        </w:types>
        <w:behaviors>
          <w:behavior w:val="content"/>
        </w:behaviors>
        <w:guid w:val="{4FD45E9D-2C19-4039-B227-29C0CF46366D}"/>
      </w:docPartPr>
      <w:docPartBody>
        <w:p w:rsidR="002D1801" w:rsidRDefault="006B6227" w:rsidP="006B6227">
          <w:pPr>
            <w:pStyle w:val="82D540B3185841D9B59B63336F8F4F002"/>
          </w:pPr>
          <w:r>
            <w:rPr>
              <w:caps/>
              <w:color w:val="FFFFFF" w:themeColor="background1"/>
            </w:rPr>
            <w:t>[Company name]</w:t>
          </w:r>
        </w:p>
      </w:docPartBody>
    </w:docPart>
    <w:docPart>
      <w:docPartPr>
        <w:name w:val="04F286B3B3EA442E8CA1E15B60268E24"/>
        <w:category>
          <w:name w:val="General"/>
          <w:gallery w:val="placeholder"/>
        </w:category>
        <w:types>
          <w:type w:val="bbPlcHdr"/>
        </w:types>
        <w:behaviors>
          <w:behavior w:val="content"/>
        </w:behaviors>
        <w:guid w:val="{3800E9C9-A60D-4696-9DE2-C2E73BC20785}"/>
      </w:docPartPr>
      <w:docPartBody>
        <w:p w:rsidR="00F54727" w:rsidRDefault="006B6227" w:rsidP="006B6227">
          <w:pPr>
            <w:pStyle w:val="04F286B3B3EA442E8CA1E15B60268E242"/>
          </w:pPr>
          <w:r w:rsidRPr="00DA6842">
            <w:rPr>
              <w:rStyle w:val="PlaceholderText"/>
            </w:rPr>
            <w:t>Click or tap here to enter text.</w:t>
          </w:r>
        </w:p>
      </w:docPartBody>
    </w:docPart>
    <w:docPart>
      <w:docPartPr>
        <w:name w:val="4937B266F44A4E8E99544F0711EBFF9C"/>
        <w:category>
          <w:name w:val="General"/>
          <w:gallery w:val="placeholder"/>
        </w:category>
        <w:types>
          <w:type w:val="bbPlcHdr"/>
        </w:types>
        <w:behaviors>
          <w:behavior w:val="content"/>
        </w:behaviors>
        <w:guid w:val="{C247F743-D8E9-47F5-B3E8-2F64A1209CF1}"/>
      </w:docPartPr>
      <w:docPartBody>
        <w:p w:rsidR="00F54727" w:rsidRDefault="006B6227" w:rsidP="006B6227">
          <w:pPr>
            <w:pStyle w:val="4937B266F44A4E8E99544F0711EBFF9C2"/>
          </w:pPr>
          <w:r w:rsidRPr="00DA6842">
            <w:rPr>
              <w:rStyle w:val="PlaceholderText"/>
            </w:rPr>
            <w:t>Click or tap here to enter text.</w:t>
          </w:r>
        </w:p>
      </w:docPartBody>
    </w:docPart>
    <w:docPart>
      <w:docPartPr>
        <w:name w:val="0FEACAB9525A4A0791C2E7C7A4C6B69C"/>
        <w:category>
          <w:name w:val="General"/>
          <w:gallery w:val="placeholder"/>
        </w:category>
        <w:types>
          <w:type w:val="bbPlcHdr"/>
        </w:types>
        <w:behaviors>
          <w:behavior w:val="content"/>
        </w:behaviors>
        <w:guid w:val="{F575DF6D-8B61-4C49-AD23-4C114814D7EB}"/>
      </w:docPartPr>
      <w:docPartBody>
        <w:p w:rsidR="006B6227" w:rsidRDefault="006B6227" w:rsidP="006B6227">
          <w:pPr>
            <w:pStyle w:val="0FEACAB9525A4A0791C2E7C7A4C6B69C2"/>
          </w:pPr>
          <w:r w:rsidRPr="00F67E7A">
            <w:rPr>
              <w:rStyle w:val="PlaceholderText"/>
              <w:b/>
              <w:bCs/>
              <w:sz w:val="28"/>
              <w:szCs w:val="28"/>
              <w:highlight w:val="yellow"/>
            </w:rPr>
            <w:t>Click or tap here to enter text.</w:t>
          </w:r>
        </w:p>
      </w:docPartBody>
    </w:docPart>
    <w:docPart>
      <w:docPartPr>
        <w:name w:val="FEC8EBB42E0040619A0BBEA290D31823"/>
        <w:category>
          <w:name w:val="General"/>
          <w:gallery w:val="placeholder"/>
        </w:category>
        <w:types>
          <w:type w:val="bbPlcHdr"/>
        </w:types>
        <w:behaviors>
          <w:behavior w:val="content"/>
        </w:behaviors>
        <w:guid w:val="{5A5C406A-7709-419A-8D4A-4E7C241189C8}"/>
      </w:docPartPr>
      <w:docPartBody>
        <w:p w:rsidR="00000000" w:rsidRDefault="006B6227" w:rsidP="006B6227">
          <w:pPr>
            <w:pStyle w:val="FEC8EBB42E0040619A0BBEA290D318232"/>
          </w:pPr>
          <w:r w:rsidRPr="00F859BB">
            <w:rPr>
              <w:rStyle w:val="PlaceholderText"/>
              <w:rFonts w:cstheme="minorHAnsi"/>
              <w:b/>
              <w:bCs/>
            </w:rPr>
            <w:t>Click or tap here to enter text.</w:t>
          </w:r>
        </w:p>
      </w:docPartBody>
    </w:docPart>
    <w:docPart>
      <w:docPartPr>
        <w:name w:val="F4FEC362F21040598E703E1DDF4625F9"/>
        <w:category>
          <w:name w:val="General"/>
          <w:gallery w:val="placeholder"/>
        </w:category>
        <w:types>
          <w:type w:val="bbPlcHdr"/>
        </w:types>
        <w:behaviors>
          <w:behavior w:val="content"/>
        </w:behaviors>
        <w:guid w:val="{EDDCB030-0F5B-4F30-B0DC-02C795764041}"/>
      </w:docPartPr>
      <w:docPartBody>
        <w:p w:rsidR="00000000" w:rsidRDefault="006B6227" w:rsidP="006B6227">
          <w:pPr>
            <w:pStyle w:val="F4FEC362F21040598E703E1DDF4625F92"/>
          </w:pPr>
          <w:r w:rsidRPr="00411A1B">
            <w:rPr>
              <w:rStyle w:val="PlaceholderText"/>
              <w:rFonts w:cstheme="minorHAnsi"/>
            </w:rPr>
            <w:t>Click or tap here to enter text.</w:t>
          </w:r>
        </w:p>
      </w:docPartBody>
    </w:docPart>
    <w:docPart>
      <w:docPartPr>
        <w:name w:val="2B4DC6674C1B4AC5B7BC8EB18EE309DA"/>
        <w:category>
          <w:name w:val="General"/>
          <w:gallery w:val="placeholder"/>
        </w:category>
        <w:types>
          <w:type w:val="bbPlcHdr"/>
        </w:types>
        <w:behaviors>
          <w:behavior w:val="content"/>
        </w:behaviors>
        <w:guid w:val="{23D06ABC-5EDF-4525-8599-66FF774AC21D}"/>
      </w:docPartPr>
      <w:docPartBody>
        <w:p w:rsidR="00000000" w:rsidRDefault="006B6227" w:rsidP="006B6227">
          <w:pPr>
            <w:pStyle w:val="2B4DC6674C1B4AC5B7BC8EB18EE309DA2"/>
          </w:pPr>
          <w:r w:rsidRPr="00DA6842">
            <w:rPr>
              <w:rStyle w:val="PlaceholderText"/>
            </w:rPr>
            <w:t>Click or tap here to enter text.</w:t>
          </w:r>
        </w:p>
      </w:docPartBody>
    </w:docPart>
    <w:docPart>
      <w:docPartPr>
        <w:name w:val="0D82385A86C04A92AAB3092B3B626B06"/>
        <w:category>
          <w:name w:val="General"/>
          <w:gallery w:val="placeholder"/>
        </w:category>
        <w:types>
          <w:type w:val="bbPlcHdr"/>
        </w:types>
        <w:behaviors>
          <w:behavior w:val="content"/>
        </w:behaviors>
        <w:guid w:val="{AE203D89-510E-4E01-88D6-588747F351E4}"/>
      </w:docPartPr>
      <w:docPartBody>
        <w:p w:rsidR="00000000" w:rsidRDefault="006B6227" w:rsidP="006B6227">
          <w:pPr>
            <w:pStyle w:val="0D82385A86C04A92AAB3092B3B626B062"/>
          </w:pPr>
          <w:r w:rsidRPr="00DA6842">
            <w:rPr>
              <w:rStyle w:val="PlaceholderText"/>
            </w:rPr>
            <w:t>Click or tap here to enter text.</w:t>
          </w:r>
        </w:p>
      </w:docPartBody>
    </w:docPart>
    <w:docPart>
      <w:docPartPr>
        <w:name w:val="E758D10C0108496EB965B0378BFDC071"/>
        <w:category>
          <w:name w:val="General"/>
          <w:gallery w:val="placeholder"/>
        </w:category>
        <w:types>
          <w:type w:val="bbPlcHdr"/>
        </w:types>
        <w:behaviors>
          <w:behavior w:val="content"/>
        </w:behaviors>
        <w:guid w:val="{6A673498-F50B-4D06-A30D-60FDC6D8D824}"/>
      </w:docPartPr>
      <w:docPartBody>
        <w:p w:rsidR="00000000" w:rsidRDefault="006B6227" w:rsidP="006B6227">
          <w:pPr>
            <w:pStyle w:val="E758D10C0108496EB965B0378BFDC0712"/>
          </w:pPr>
          <w:r w:rsidRPr="00DA6842">
            <w:rPr>
              <w:rStyle w:val="PlaceholderText"/>
            </w:rPr>
            <w:t>Click or tap here to enter text.</w:t>
          </w:r>
        </w:p>
      </w:docPartBody>
    </w:docPart>
    <w:docPart>
      <w:docPartPr>
        <w:name w:val="ED54CE2EF26A41C7988DCEE6DDE7E5B4"/>
        <w:category>
          <w:name w:val="General"/>
          <w:gallery w:val="placeholder"/>
        </w:category>
        <w:types>
          <w:type w:val="bbPlcHdr"/>
        </w:types>
        <w:behaviors>
          <w:behavior w:val="content"/>
        </w:behaviors>
        <w:guid w:val="{9E224B15-7839-48A5-ACB1-A79A953F70E6}"/>
      </w:docPartPr>
      <w:docPartBody>
        <w:p w:rsidR="00000000" w:rsidRDefault="006B6227" w:rsidP="006B6227">
          <w:pPr>
            <w:pStyle w:val="ED54CE2EF26A41C7988DCEE6DDE7E5B42"/>
          </w:pPr>
          <w:r w:rsidRPr="00DA6842">
            <w:rPr>
              <w:rStyle w:val="PlaceholderText"/>
            </w:rPr>
            <w:t>Click or tap here to enter text.</w:t>
          </w:r>
        </w:p>
      </w:docPartBody>
    </w:docPart>
    <w:docPart>
      <w:docPartPr>
        <w:name w:val="23E46433911D4563AB2C00AC46F48D5C"/>
        <w:category>
          <w:name w:val="General"/>
          <w:gallery w:val="placeholder"/>
        </w:category>
        <w:types>
          <w:type w:val="bbPlcHdr"/>
        </w:types>
        <w:behaviors>
          <w:behavior w:val="content"/>
        </w:behaviors>
        <w:guid w:val="{5302DBD4-DC02-4C97-A489-E4E48DD14D6E}"/>
      </w:docPartPr>
      <w:docPartBody>
        <w:p w:rsidR="00000000" w:rsidRDefault="006B6227" w:rsidP="006B6227">
          <w:pPr>
            <w:pStyle w:val="23E46433911D4563AB2C00AC46F48D5C2"/>
          </w:pPr>
          <w:r w:rsidRPr="00DA6842">
            <w:rPr>
              <w:rStyle w:val="PlaceholderText"/>
            </w:rPr>
            <w:t>Click or tap here to enter text.</w:t>
          </w:r>
        </w:p>
      </w:docPartBody>
    </w:docPart>
    <w:docPart>
      <w:docPartPr>
        <w:name w:val="30D63607212044068AFA50BD6C506527"/>
        <w:category>
          <w:name w:val="General"/>
          <w:gallery w:val="placeholder"/>
        </w:category>
        <w:types>
          <w:type w:val="bbPlcHdr"/>
        </w:types>
        <w:behaviors>
          <w:behavior w:val="content"/>
        </w:behaviors>
        <w:guid w:val="{A48B447A-A466-4045-A481-339E453B4098}"/>
      </w:docPartPr>
      <w:docPartBody>
        <w:p w:rsidR="00000000" w:rsidRDefault="006B6227" w:rsidP="006B6227">
          <w:pPr>
            <w:pStyle w:val="30D63607212044068AFA50BD6C5065272"/>
          </w:pPr>
          <w:r w:rsidRPr="00DA6842">
            <w:rPr>
              <w:rStyle w:val="PlaceholderText"/>
            </w:rPr>
            <w:t>Click or tap here to enter text.</w:t>
          </w:r>
        </w:p>
      </w:docPartBody>
    </w:docPart>
    <w:docPart>
      <w:docPartPr>
        <w:name w:val="32344520304D442CB85606FB027E655F"/>
        <w:category>
          <w:name w:val="General"/>
          <w:gallery w:val="placeholder"/>
        </w:category>
        <w:types>
          <w:type w:val="bbPlcHdr"/>
        </w:types>
        <w:behaviors>
          <w:behavior w:val="content"/>
        </w:behaviors>
        <w:guid w:val="{22765154-95A2-46C0-BA79-0CF844D540E6}"/>
      </w:docPartPr>
      <w:docPartBody>
        <w:p w:rsidR="00000000" w:rsidRDefault="006B6227" w:rsidP="006B6227">
          <w:pPr>
            <w:pStyle w:val="32344520304D442CB85606FB027E655F2"/>
          </w:pPr>
          <w:r w:rsidRPr="00DA6842">
            <w:rPr>
              <w:rStyle w:val="PlaceholderText"/>
            </w:rPr>
            <w:t>Click or tap here to enter text.</w:t>
          </w:r>
        </w:p>
      </w:docPartBody>
    </w:docPart>
    <w:docPart>
      <w:docPartPr>
        <w:name w:val="8AF341132ACB44719336942206562F93"/>
        <w:category>
          <w:name w:val="General"/>
          <w:gallery w:val="placeholder"/>
        </w:category>
        <w:types>
          <w:type w:val="bbPlcHdr"/>
        </w:types>
        <w:behaviors>
          <w:behavior w:val="content"/>
        </w:behaviors>
        <w:guid w:val="{2FE4A7E3-DAA7-4514-974A-15B04CDFA632}"/>
      </w:docPartPr>
      <w:docPartBody>
        <w:p w:rsidR="00000000" w:rsidRDefault="006B6227" w:rsidP="006B6227">
          <w:pPr>
            <w:pStyle w:val="8AF341132ACB44719336942206562F932"/>
          </w:pPr>
          <w:r w:rsidRPr="00DA6842">
            <w:rPr>
              <w:rStyle w:val="PlaceholderText"/>
            </w:rPr>
            <w:t>Click or tap here to enter text.</w:t>
          </w:r>
        </w:p>
      </w:docPartBody>
    </w:docPart>
    <w:docPart>
      <w:docPartPr>
        <w:name w:val="791474E2FD24497FAABA5779862ED151"/>
        <w:category>
          <w:name w:val="General"/>
          <w:gallery w:val="placeholder"/>
        </w:category>
        <w:types>
          <w:type w:val="bbPlcHdr"/>
        </w:types>
        <w:behaviors>
          <w:behavior w:val="content"/>
        </w:behaviors>
        <w:guid w:val="{CEED917D-82D5-4846-B1BE-8710063A54E6}"/>
      </w:docPartPr>
      <w:docPartBody>
        <w:p w:rsidR="00000000" w:rsidRDefault="006B6227" w:rsidP="006B6227">
          <w:pPr>
            <w:pStyle w:val="791474E2FD24497FAABA5779862ED1511"/>
          </w:pPr>
          <w:r w:rsidRPr="001F675F">
            <w:rPr>
              <w:rStyle w:val="PlaceholderText"/>
              <w:b/>
              <w:bCs/>
              <w:sz w:val="28"/>
              <w:szCs w:val="28"/>
            </w:rPr>
            <w:t>Click or tap here to enter text.</w:t>
          </w:r>
        </w:p>
      </w:docPartBody>
    </w:docPart>
    <w:docPart>
      <w:docPartPr>
        <w:name w:val="0B6A95DE05F047DAAE219DCB231CE92C"/>
        <w:category>
          <w:name w:val="General"/>
          <w:gallery w:val="placeholder"/>
        </w:category>
        <w:types>
          <w:type w:val="bbPlcHdr"/>
        </w:types>
        <w:behaviors>
          <w:behavior w:val="content"/>
        </w:behaviors>
        <w:guid w:val="{F9066AF5-E835-41C8-80A7-EB031F25D78E}"/>
      </w:docPartPr>
      <w:docPartBody>
        <w:p w:rsidR="00000000" w:rsidRDefault="006B6227" w:rsidP="006B6227">
          <w:pPr>
            <w:pStyle w:val="0B6A95DE05F047DAAE219DCB231CE92C1"/>
          </w:pPr>
          <w:r w:rsidRPr="00DA6842">
            <w:rPr>
              <w:rStyle w:val="PlaceholderText"/>
            </w:rPr>
            <w:t>Click or tap here to enter text.</w:t>
          </w:r>
        </w:p>
      </w:docPartBody>
    </w:docPart>
    <w:docPart>
      <w:docPartPr>
        <w:name w:val="6CE2F2789A5B426C973A25B4EF9EBD03"/>
        <w:category>
          <w:name w:val="General"/>
          <w:gallery w:val="placeholder"/>
        </w:category>
        <w:types>
          <w:type w:val="bbPlcHdr"/>
        </w:types>
        <w:behaviors>
          <w:behavior w:val="content"/>
        </w:behaviors>
        <w:guid w:val="{35B0F789-B042-4C8D-AE31-CA9AEA284397}"/>
      </w:docPartPr>
      <w:docPartBody>
        <w:p w:rsidR="00000000" w:rsidRDefault="006B6227" w:rsidP="006B6227">
          <w:pPr>
            <w:pStyle w:val="6CE2F2789A5B426C973A25B4EF9EBD031"/>
          </w:pPr>
          <w:r w:rsidRPr="00DA6842">
            <w:rPr>
              <w:rStyle w:val="PlaceholderText"/>
            </w:rPr>
            <w:t>Click or tap here to enter text.</w:t>
          </w:r>
        </w:p>
      </w:docPartBody>
    </w:docPart>
    <w:docPart>
      <w:docPartPr>
        <w:name w:val="D295808A7EBB4080AC67F19742320026"/>
        <w:category>
          <w:name w:val="General"/>
          <w:gallery w:val="placeholder"/>
        </w:category>
        <w:types>
          <w:type w:val="bbPlcHdr"/>
        </w:types>
        <w:behaviors>
          <w:behavior w:val="content"/>
        </w:behaviors>
        <w:guid w:val="{5D50205B-B8AB-4DA2-B0A4-38E73CB37418}"/>
      </w:docPartPr>
      <w:docPartBody>
        <w:p w:rsidR="00000000" w:rsidRDefault="006B6227" w:rsidP="006B6227">
          <w:pPr>
            <w:pStyle w:val="D295808A7EBB4080AC67F197423200261"/>
          </w:pPr>
          <w:r w:rsidRPr="00DA6842">
            <w:rPr>
              <w:rStyle w:val="PlaceholderText"/>
            </w:rPr>
            <w:t>Click or tap here to enter text.</w:t>
          </w:r>
        </w:p>
      </w:docPartBody>
    </w:docPart>
    <w:docPart>
      <w:docPartPr>
        <w:name w:val="F542CE04963540DAACD5D7796CF51E62"/>
        <w:category>
          <w:name w:val="General"/>
          <w:gallery w:val="placeholder"/>
        </w:category>
        <w:types>
          <w:type w:val="bbPlcHdr"/>
        </w:types>
        <w:behaviors>
          <w:behavior w:val="content"/>
        </w:behaviors>
        <w:guid w:val="{BF82DFF5-D8D0-4739-9E1E-952082646131}"/>
      </w:docPartPr>
      <w:docPartBody>
        <w:p w:rsidR="00000000" w:rsidRDefault="006B6227" w:rsidP="006B6227">
          <w:pPr>
            <w:pStyle w:val="F542CE04963540DAACD5D7796CF51E621"/>
          </w:pPr>
          <w:r w:rsidRPr="00DA6842">
            <w:rPr>
              <w:rStyle w:val="PlaceholderText"/>
            </w:rPr>
            <w:t>Click or tap here to enter text.</w:t>
          </w:r>
        </w:p>
      </w:docPartBody>
    </w:docPart>
    <w:docPart>
      <w:docPartPr>
        <w:name w:val="797E33A6718449E0A1E4E03FFCAA6B02"/>
        <w:category>
          <w:name w:val="General"/>
          <w:gallery w:val="placeholder"/>
        </w:category>
        <w:types>
          <w:type w:val="bbPlcHdr"/>
        </w:types>
        <w:behaviors>
          <w:behavior w:val="content"/>
        </w:behaviors>
        <w:guid w:val="{3AC81E70-AA25-4A70-B396-1645D21A69EF}"/>
      </w:docPartPr>
      <w:docPartBody>
        <w:p w:rsidR="00000000" w:rsidRDefault="006B6227" w:rsidP="006B6227">
          <w:pPr>
            <w:pStyle w:val="797E33A6718449E0A1E4E03FFCAA6B021"/>
          </w:pPr>
          <w:r w:rsidRPr="00DA6842">
            <w:rPr>
              <w:rStyle w:val="PlaceholderText"/>
            </w:rPr>
            <w:t>Click or tap here to enter text.</w:t>
          </w:r>
        </w:p>
      </w:docPartBody>
    </w:docPart>
    <w:docPart>
      <w:docPartPr>
        <w:name w:val="4537CCB17EEE4294ABD04F85F15AF30A"/>
        <w:category>
          <w:name w:val="General"/>
          <w:gallery w:val="placeholder"/>
        </w:category>
        <w:types>
          <w:type w:val="bbPlcHdr"/>
        </w:types>
        <w:behaviors>
          <w:behavior w:val="content"/>
        </w:behaviors>
        <w:guid w:val="{F8EB1E79-DD20-48E0-BA24-0CC68BF31759}"/>
      </w:docPartPr>
      <w:docPartBody>
        <w:p w:rsidR="00000000" w:rsidRDefault="006B6227" w:rsidP="006B6227">
          <w:pPr>
            <w:pStyle w:val="4537CCB17EEE4294ABD04F85F15AF30A1"/>
          </w:pPr>
          <w:r w:rsidRPr="00DA6842">
            <w:rPr>
              <w:rStyle w:val="PlaceholderText"/>
            </w:rPr>
            <w:t>Click or tap here to enter text.</w:t>
          </w:r>
        </w:p>
      </w:docPartBody>
    </w:docPart>
    <w:docPart>
      <w:docPartPr>
        <w:name w:val="E9B9DC0C902F4AB09D54746845B8258C"/>
        <w:category>
          <w:name w:val="General"/>
          <w:gallery w:val="placeholder"/>
        </w:category>
        <w:types>
          <w:type w:val="bbPlcHdr"/>
        </w:types>
        <w:behaviors>
          <w:behavior w:val="content"/>
        </w:behaviors>
        <w:guid w:val="{8FC937D3-3AD1-4F86-962E-4516DF4CCF89}"/>
      </w:docPartPr>
      <w:docPartBody>
        <w:p w:rsidR="00000000" w:rsidRDefault="006B6227" w:rsidP="006B6227">
          <w:pPr>
            <w:pStyle w:val="E9B9DC0C902F4AB09D54746845B8258C1"/>
          </w:pPr>
          <w:r w:rsidRPr="00DA6842">
            <w:rPr>
              <w:rStyle w:val="PlaceholderText"/>
            </w:rPr>
            <w:t>Click or tap here to enter text.</w:t>
          </w:r>
        </w:p>
      </w:docPartBody>
    </w:docPart>
    <w:docPart>
      <w:docPartPr>
        <w:name w:val="927C5273BF8B4D9F8C703A7FAFE95106"/>
        <w:category>
          <w:name w:val="General"/>
          <w:gallery w:val="placeholder"/>
        </w:category>
        <w:types>
          <w:type w:val="bbPlcHdr"/>
        </w:types>
        <w:behaviors>
          <w:behavior w:val="content"/>
        </w:behaviors>
        <w:guid w:val="{29A67B9A-EBAB-4A18-90AC-25638553A857}"/>
      </w:docPartPr>
      <w:docPartBody>
        <w:p w:rsidR="00000000" w:rsidRDefault="006B6227" w:rsidP="006B6227">
          <w:pPr>
            <w:pStyle w:val="927C5273BF8B4D9F8C703A7FAFE951061"/>
          </w:pPr>
          <w:r w:rsidRPr="00DA6842">
            <w:rPr>
              <w:rStyle w:val="PlaceholderText"/>
            </w:rPr>
            <w:t>Click or tap here to enter text.</w:t>
          </w:r>
        </w:p>
      </w:docPartBody>
    </w:docPart>
    <w:docPart>
      <w:docPartPr>
        <w:name w:val="4A333F87A33F4F7F870E45B063CC877D"/>
        <w:category>
          <w:name w:val="General"/>
          <w:gallery w:val="placeholder"/>
        </w:category>
        <w:types>
          <w:type w:val="bbPlcHdr"/>
        </w:types>
        <w:behaviors>
          <w:behavior w:val="content"/>
        </w:behaviors>
        <w:guid w:val="{AEE3EBE1-B7E3-455B-BD49-F733B6457D10}"/>
      </w:docPartPr>
      <w:docPartBody>
        <w:p w:rsidR="00000000" w:rsidRDefault="006B6227" w:rsidP="006B6227">
          <w:pPr>
            <w:pStyle w:val="4A333F87A33F4F7F870E45B063CC877D1"/>
          </w:pPr>
          <w:r w:rsidRPr="00DA6842">
            <w:rPr>
              <w:rStyle w:val="PlaceholderText"/>
            </w:rPr>
            <w:t>Click or tap here to enter text.</w:t>
          </w:r>
        </w:p>
      </w:docPartBody>
    </w:docPart>
    <w:docPart>
      <w:docPartPr>
        <w:name w:val="A96F79A8C4304BFC8B49A5F9E0C7D53F"/>
        <w:category>
          <w:name w:val="General"/>
          <w:gallery w:val="placeholder"/>
        </w:category>
        <w:types>
          <w:type w:val="bbPlcHdr"/>
        </w:types>
        <w:behaviors>
          <w:behavior w:val="content"/>
        </w:behaviors>
        <w:guid w:val="{58AFC5E3-ADFC-46DD-ACF8-DD6B12A872CD}"/>
      </w:docPartPr>
      <w:docPartBody>
        <w:p w:rsidR="00000000" w:rsidRDefault="006B6227" w:rsidP="006B6227">
          <w:pPr>
            <w:pStyle w:val="A96F79A8C4304BFC8B49A5F9E0C7D53F1"/>
          </w:pPr>
          <w:r w:rsidRPr="00DA6842">
            <w:rPr>
              <w:rStyle w:val="PlaceholderText"/>
            </w:rPr>
            <w:t>Click or tap here to enter text.</w:t>
          </w:r>
        </w:p>
      </w:docPartBody>
    </w:docPart>
    <w:docPart>
      <w:docPartPr>
        <w:name w:val="6B63A850EC1D4A78BDEF4FC2BFB0BA97"/>
        <w:category>
          <w:name w:val="General"/>
          <w:gallery w:val="placeholder"/>
        </w:category>
        <w:types>
          <w:type w:val="bbPlcHdr"/>
        </w:types>
        <w:behaviors>
          <w:behavior w:val="content"/>
        </w:behaviors>
        <w:guid w:val="{0ACE25A7-FEF9-4FD7-92C8-B9007BD03053}"/>
      </w:docPartPr>
      <w:docPartBody>
        <w:p w:rsidR="00000000" w:rsidRDefault="006B6227" w:rsidP="006B6227">
          <w:pPr>
            <w:pStyle w:val="6B63A850EC1D4A78BDEF4FC2BFB0BA971"/>
          </w:pPr>
          <w:r w:rsidRPr="00DA6842">
            <w:rPr>
              <w:rStyle w:val="PlaceholderText"/>
            </w:rPr>
            <w:t>Click or tap here to enter text.</w:t>
          </w:r>
        </w:p>
      </w:docPartBody>
    </w:docPart>
    <w:docPart>
      <w:docPartPr>
        <w:name w:val="407C5FBEF74441FB886E37C509BE7517"/>
        <w:category>
          <w:name w:val="General"/>
          <w:gallery w:val="placeholder"/>
        </w:category>
        <w:types>
          <w:type w:val="bbPlcHdr"/>
        </w:types>
        <w:behaviors>
          <w:behavior w:val="content"/>
        </w:behaviors>
        <w:guid w:val="{BF9D40B7-15AF-419C-AE28-397C40CE4634}"/>
      </w:docPartPr>
      <w:docPartBody>
        <w:p w:rsidR="00000000" w:rsidRDefault="006B6227" w:rsidP="006B6227">
          <w:pPr>
            <w:pStyle w:val="407C5FBEF74441FB886E37C509BE75171"/>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801"/>
    <w:rsid w:val="002D1801"/>
    <w:rsid w:val="002E0DDE"/>
    <w:rsid w:val="0036424D"/>
    <w:rsid w:val="00564490"/>
    <w:rsid w:val="005D36BB"/>
    <w:rsid w:val="00675AAB"/>
    <w:rsid w:val="006B6227"/>
    <w:rsid w:val="007D0780"/>
    <w:rsid w:val="00827DE4"/>
    <w:rsid w:val="0099040A"/>
    <w:rsid w:val="00D96859"/>
    <w:rsid w:val="00F547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6227"/>
    <w:rPr>
      <w:color w:val="808080"/>
    </w:rPr>
  </w:style>
  <w:style w:type="paragraph" w:customStyle="1" w:styleId="7354849C8C524A1BA1BD0A40A7BEF7A2">
    <w:name w:val="7354849C8C524A1BA1BD0A40A7BEF7A2"/>
  </w:style>
  <w:style w:type="paragraph" w:customStyle="1" w:styleId="82D540B3185841D9B59B63336F8F4F00">
    <w:name w:val="82D540B3185841D9B59B63336F8F4F00"/>
  </w:style>
  <w:style w:type="paragraph" w:customStyle="1" w:styleId="04F286B3B3EA442E8CA1E15B60268E24">
    <w:name w:val="04F286B3B3EA442E8CA1E15B60268E24"/>
    <w:rsid w:val="002D1801"/>
  </w:style>
  <w:style w:type="paragraph" w:customStyle="1" w:styleId="4937B266F44A4E8E99544F0711EBFF9C">
    <w:name w:val="4937B266F44A4E8E99544F0711EBFF9C"/>
    <w:rsid w:val="002D1801"/>
  </w:style>
  <w:style w:type="paragraph" w:customStyle="1" w:styleId="0FEACAB9525A4A0791C2E7C7A4C6B69C">
    <w:name w:val="0FEACAB9525A4A0791C2E7C7A4C6B69C"/>
    <w:rsid w:val="00675AAB"/>
  </w:style>
  <w:style w:type="paragraph" w:customStyle="1" w:styleId="FEC8EBB42E0040619A0BBEA290D31823">
    <w:name w:val="FEC8EBB42E0040619A0BBEA290D31823"/>
    <w:rsid w:val="006B6227"/>
  </w:style>
  <w:style w:type="paragraph" w:customStyle="1" w:styleId="F4FEC362F21040598E703E1DDF4625F9">
    <w:name w:val="F4FEC362F21040598E703E1DDF4625F9"/>
    <w:rsid w:val="006B6227"/>
  </w:style>
  <w:style w:type="paragraph" w:customStyle="1" w:styleId="FEC59DBA36B54EE7B8E5C4DB4E48422B">
    <w:name w:val="FEC59DBA36B54EE7B8E5C4DB4E48422B"/>
    <w:rsid w:val="00675AAB"/>
  </w:style>
  <w:style w:type="paragraph" w:customStyle="1" w:styleId="2B4DC6674C1B4AC5B7BC8EB18EE309DA">
    <w:name w:val="2B4DC6674C1B4AC5B7BC8EB18EE309DA"/>
    <w:rsid w:val="006B6227"/>
  </w:style>
  <w:style w:type="paragraph" w:customStyle="1" w:styleId="0D82385A86C04A92AAB3092B3B626B06">
    <w:name w:val="0D82385A86C04A92AAB3092B3B626B06"/>
    <w:rsid w:val="006B6227"/>
  </w:style>
  <w:style w:type="paragraph" w:customStyle="1" w:styleId="E758D10C0108496EB965B0378BFDC071">
    <w:name w:val="E758D10C0108496EB965B0378BFDC071"/>
    <w:rsid w:val="006B6227"/>
  </w:style>
  <w:style w:type="paragraph" w:customStyle="1" w:styleId="ED54CE2EF26A41C7988DCEE6DDE7E5B4">
    <w:name w:val="ED54CE2EF26A41C7988DCEE6DDE7E5B4"/>
    <w:rsid w:val="006B6227"/>
  </w:style>
  <w:style w:type="paragraph" w:customStyle="1" w:styleId="23E46433911D4563AB2C00AC46F48D5C">
    <w:name w:val="23E46433911D4563AB2C00AC46F48D5C"/>
    <w:rsid w:val="006B6227"/>
  </w:style>
  <w:style w:type="paragraph" w:customStyle="1" w:styleId="3B676907838F44A9857D8C8D9D4545BF">
    <w:name w:val="3B676907838F44A9857D8C8D9D4545BF"/>
    <w:rsid w:val="006B6227"/>
  </w:style>
  <w:style w:type="paragraph" w:customStyle="1" w:styleId="30D63607212044068AFA50BD6C506527">
    <w:name w:val="30D63607212044068AFA50BD6C506527"/>
    <w:rsid w:val="006B6227"/>
  </w:style>
  <w:style w:type="paragraph" w:customStyle="1" w:styleId="4E9D967CC8EB48599443BB027606A79E">
    <w:name w:val="4E9D967CC8EB48599443BB027606A79E"/>
    <w:rsid w:val="006B6227"/>
  </w:style>
  <w:style w:type="paragraph" w:customStyle="1" w:styleId="62650BC929D64E2FAA38591AB41659B7">
    <w:name w:val="62650BC929D64E2FAA38591AB41659B7"/>
    <w:rsid w:val="006B6227"/>
  </w:style>
  <w:style w:type="paragraph" w:customStyle="1" w:styleId="32344520304D442CB85606FB027E655F">
    <w:name w:val="32344520304D442CB85606FB027E655F"/>
    <w:rsid w:val="006B6227"/>
  </w:style>
  <w:style w:type="paragraph" w:customStyle="1" w:styleId="A48ABD3757164449ABAF5ED0B555157E">
    <w:name w:val="A48ABD3757164449ABAF5ED0B555157E"/>
    <w:rsid w:val="006B6227"/>
  </w:style>
  <w:style w:type="paragraph" w:customStyle="1" w:styleId="8AF341132ACB44719336942206562F93">
    <w:name w:val="8AF341132ACB44719336942206562F93"/>
    <w:rsid w:val="006B6227"/>
  </w:style>
  <w:style w:type="paragraph" w:customStyle="1" w:styleId="7354849C8C524A1BA1BD0A40A7BEF7A21">
    <w:name w:val="7354849C8C524A1BA1BD0A40A7BEF7A21"/>
    <w:rsid w:val="006B6227"/>
    <w:rPr>
      <w:rFonts w:eastAsiaTheme="minorHAnsi"/>
      <w:lang w:eastAsia="en-US"/>
    </w:rPr>
  </w:style>
  <w:style w:type="paragraph" w:customStyle="1" w:styleId="791474E2FD24497FAABA5779862ED151">
    <w:name w:val="791474E2FD24497FAABA5779862ED151"/>
    <w:rsid w:val="006B6227"/>
    <w:rPr>
      <w:rFonts w:eastAsiaTheme="minorHAnsi"/>
      <w:lang w:eastAsia="en-US"/>
    </w:rPr>
  </w:style>
  <w:style w:type="paragraph" w:customStyle="1" w:styleId="0B6A95DE05F047DAAE219DCB231CE92C">
    <w:name w:val="0B6A95DE05F047DAAE219DCB231CE92C"/>
    <w:rsid w:val="006B6227"/>
    <w:rPr>
      <w:rFonts w:eastAsiaTheme="minorHAnsi"/>
      <w:lang w:eastAsia="en-US"/>
    </w:rPr>
  </w:style>
  <w:style w:type="paragraph" w:customStyle="1" w:styleId="6CE2F2789A5B426C973A25B4EF9EBD03">
    <w:name w:val="6CE2F2789A5B426C973A25B4EF9EBD03"/>
    <w:rsid w:val="006B6227"/>
    <w:rPr>
      <w:rFonts w:eastAsiaTheme="minorHAnsi"/>
      <w:lang w:eastAsia="en-US"/>
    </w:rPr>
  </w:style>
  <w:style w:type="paragraph" w:customStyle="1" w:styleId="04F286B3B3EA442E8CA1E15B60268E241">
    <w:name w:val="04F286B3B3EA442E8CA1E15B60268E241"/>
    <w:rsid w:val="006B6227"/>
    <w:rPr>
      <w:rFonts w:eastAsiaTheme="minorHAnsi"/>
      <w:lang w:eastAsia="en-US"/>
    </w:rPr>
  </w:style>
  <w:style w:type="paragraph" w:customStyle="1" w:styleId="4937B266F44A4E8E99544F0711EBFF9C1">
    <w:name w:val="4937B266F44A4E8E99544F0711EBFF9C1"/>
    <w:rsid w:val="006B6227"/>
    <w:rPr>
      <w:rFonts w:eastAsiaTheme="minorHAnsi"/>
      <w:lang w:eastAsia="en-US"/>
    </w:rPr>
  </w:style>
  <w:style w:type="paragraph" w:customStyle="1" w:styleId="D295808A7EBB4080AC67F19742320026">
    <w:name w:val="D295808A7EBB4080AC67F19742320026"/>
    <w:rsid w:val="006B6227"/>
    <w:rPr>
      <w:rFonts w:eastAsiaTheme="minorHAnsi"/>
      <w:lang w:eastAsia="en-US"/>
    </w:rPr>
  </w:style>
  <w:style w:type="paragraph" w:customStyle="1" w:styleId="F542CE04963540DAACD5D7796CF51E62">
    <w:name w:val="F542CE04963540DAACD5D7796CF51E62"/>
    <w:rsid w:val="006B6227"/>
    <w:rPr>
      <w:rFonts w:eastAsiaTheme="minorHAnsi"/>
      <w:lang w:eastAsia="en-US"/>
    </w:rPr>
  </w:style>
  <w:style w:type="paragraph" w:customStyle="1" w:styleId="797E33A6718449E0A1E4E03FFCAA6B02">
    <w:name w:val="797E33A6718449E0A1E4E03FFCAA6B02"/>
    <w:rsid w:val="006B6227"/>
    <w:rPr>
      <w:rFonts w:eastAsiaTheme="minorHAnsi"/>
      <w:lang w:eastAsia="en-US"/>
    </w:rPr>
  </w:style>
  <w:style w:type="paragraph" w:customStyle="1" w:styleId="4537CCB17EEE4294ABD04F85F15AF30A">
    <w:name w:val="4537CCB17EEE4294ABD04F85F15AF30A"/>
    <w:rsid w:val="006B6227"/>
    <w:rPr>
      <w:rFonts w:eastAsiaTheme="minorHAnsi"/>
      <w:lang w:eastAsia="en-US"/>
    </w:rPr>
  </w:style>
  <w:style w:type="paragraph" w:customStyle="1" w:styleId="E9B9DC0C902F4AB09D54746845B8258C">
    <w:name w:val="E9B9DC0C902F4AB09D54746845B8258C"/>
    <w:rsid w:val="006B6227"/>
    <w:rPr>
      <w:rFonts w:eastAsiaTheme="minorHAnsi"/>
      <w:lang w:eastAsia="en-US"/>
    </w:rPr>
  </w:style>
  <w:style w:type="paragraph" w:customStyle="1" w:styleId="927C5273BF8B4D9F8C703A7FAFE95106">
    <w:name w:val="927C5273BF8B4D9F8C703A7FAFE95106"/>
    <w:rsid w:val="006B6227"/>
    <w:rPr>
      <w:rFonts w:eastAsiaTheme="minorHAnsi"/>
      <w:lang w:eastAsia="en-US"/>
    </w:rPr>
  </w:style>
  <w:style w:type="paragraph" w:customStyle="1" w:styleId="4A333F87A33F4F7F870E45B063CC877D">
    <w:name w:val="4A333F87A33F4F7F870E45B063CC877D"/>
    <w:rsid w:val="006B6227"/>
    <w:rPr>
      <w:rFonts w:eastAsiaTheme="minorHAnsi"/>
      <w:lang w:eastAsia="en-US"/>
    </w:rPr>
  </w:style>
  <w:style w:type="paragraph" w:customStyle="1" w:styleId="A96F79A8C4304BFC8B49A5F9E0C7D53F">
    <w:name w:val="A96F79A8C4304BFC8B49A5F9E0C7D53F"/>
    <w:rsid w:val="006B6227"/>
    <w:rPr>
      <w:rFonts w:eastAsiaTheme="minorHAnsi"/>
      <w:lang w:eastAsia="en-US"/>
    </w:rPr>
  </w:style>
  <w:style w:type="paragraph" w:customStyle="1" w:styleId="6B63A850EC1D4A78BDEF4FC2BFB0BA97">
    <w:name w:val="6B63A850EC1D4A78BDEF4FC2BFB0BA97"/>
    <w:rsid w:val="006B6227"/>
    <w:rPr>
      <w:rFonts w:eastAsiaTheme="minorHAnsi"/>
      <w:lang w:eastAsia="en-US"/>
    </w:rPr>
  </w:style>
  <w:style w:type="paragraph" w:customStyle="1" w:styleId="FEC8EBB42E0040619A0BBEA290D318231">
    <w:name w:val="FEC8EBB42E0040619A0BBEA290D318231"/>
    <w:rsid w:val="006B6227"/>
    <w:rPr>
      <w:rFonts w:eastAsiaTheme="minorHAnsi"/>
      <w:lang w:eastAsia="en-US"/>
    </w:rPr>
  </w:style>
  <w:style w:type="paragraph" w:customStyle="1" w:styleId="F4FEC362F21040598E703E1DDF4625F91">
    <w:name w:val="F4FEC362F21040598E703E1DDF4625F91"/>
    <w:rsid w:val="006B6227"/>
    <w:rPr>
      <w:rFonts w:eastAsiaTheme="minorHAnsi"/>
      <w:lang w:eastAsia="en-US"/>
    </w:rPr>
  </w:style>
  <w:style w:type="paragraph" w:customStyle="1" w:styleId="2B4DC6674C1B4AC5B7BC8EB18EE309DA1">
    <w:name w:val="2B4DC6674C1B4AC5B7BC8EB18EE309DA1"/>
    <w:rsid w:val="006B6227"/>
    <w:rPr>
      <w:rFonts w:eastAsiaTheme="minorHAnsi"/>
      <w:lang w:eastAsia="en-US"/>
    </w:rPr>
  </w:style>
  <w:style w:type="paragraph" w:customStyle="1" w:styleId="0D82385A86C04A92AAB3092B3B626B061">
    <w:name w:val="0D82385A86C04A92AAB3092B3B626B061"/>
    <w:rsid w:val="006B6227"/>
    <w:rPr>
      <w:rFonts w:eastAsiaTheme="minorHAnsi"/>
      <w:lang w:eastAsia="en-US"/>
    </w:rPr>
  </w:style>
  <w:style w:type="paragraph" w:customStyle="1" w:styleId="E758D10C0108496EB965B0378BFDC0711">
    <w:name w:val="E758D10C0108496EB965B0378BFDC0711"/>
    <w:rsid w:val="006B6227"/>
    <w:rPr>
      <w:rFonts w:eastAsiaTheme="minorHAnsi"/>
      <w:lang w:eastAsia="en-US"/>
    </w:rPr>
  </w:style>
  <w:style w:type="paragraph" w:customStyle="1" w:styleId="ED54CE2EF26A41C7988DCEE6DDE7E5B41">
    <w:name w:val="ED54CE2EF26A41C7988DCEE6DDE7E5B41"/>
    <w:rsid w:val="006B6227"/>
    <w:rPr>
      <w:rFonts w:eastAsiaTheme="minorHAnsi"/>
      <w:lang w:eastAsia="en-US"/>
    </w:rPr>
  </w:style>
  <w:style w:type="paragraph" w:customStyle="1" w:styleId="23E46433911D4563AB2C00AC46F48D5C1">
    <w:name w:val="23E46433911D4563AB2C00AC46F48D5C1"/>
    <w:rsid w:val="006B6227"/>
    <w:rPr>
      <w:rFonts w:eastAsiaTheme="minorHAnsi"/>
      <w:lang w:eastAsia="en-US"/>
    </w:rPr>
  </w:style>
  <w:style w:type="paragraph" w:customStyle="1" w:styleId="30D63607212044068AFA50BD6C5065271">
    <w:name w:val="30D63607212044068AFA50BD6C5065271"/>
    <w:rsid w:val="006B6227"/>
    <w:rPr>
      <w:rFonts w:eastAsiaTheme="minorHAnsi"/>
      <w:lang w:eastAsia="en-US"/>
    </w:rPr>
  </w:style>
  <w:style w:type="paragraph" w:customStyle="1" w:styleId="32344520304D442CB85606FB027E655F1">
    <w:name w:val="32344520304D442CB85606FB027E655F1"/>
    <w:rsid w:val="006B6227"/>
    <w:rPr>
      <w:rFonts w:eastAsiaTheme="minorHAnsi"/>
      <w:lang w:eastAsia="en-US"/>
    </w:rPr>
  </w:style>
  <w:style w:type="paragraph" w:customStyle="1" w:styleId="8AF341132ACB44719336942206562F931">
    <w:name w:val="8AF341132ACB44719336942206562F931"/>
    <w:rsid w:val="006B6227"/>
    <w:rPr>
      <w:rFonts w:eastAsiaTheme="minorHAnsi"/>
      <w:lang w:eastAsia="en-US"/>
    </w:rPr>
  </w:style>
  <w:style w:type="paragraph" w:customStyle="1" w:styleId="0FEACAB9525A4A0791C2E7C7A4C6B69C1">
    <w:name w:val="0FEACAB9525A4A0791C2E7C7A4C6B69C1"/>
    <w:rsid w:val="006B6227"/>
    <w:rPr>
      <w:rFonts w:eastAsiaTheme="minorHAnsi"/>
      <w:lang w:eastAsia="en-US"/>
    </w:rPr>
  </w:style>
  <w:style w:type="paragraph" w:customStyle="1" w:styleId="82D540B3185841D9B59B63336F8F4F001">
    <w:name w:val="82D540B3185841D9B59B63336F8F4F001"/>
    <w:rsid w:val="006B6227"/>
    <w:pPr>
      <w:spacing w:after="0" w:line="240" w:lineRule="auto"/>
    </w:pPr>
    <w:rPr>
      <w:lang w:val="en-US" w:eastAsia="en-US"/>
    </w:rPr>
  </w:style>
  <w:style w:type="paragraph" w:customStyle="1" w:styleId="06DD4BCD08C248B3988B019837CD92D5">
    <w:name w:val="06DD4BCD08C248B3988B019837CD92D5"/>
    <w:rsid w:val="006B6227"/>
    <w:pPr>
      <w:spacing w:after="0" w:line="240" w:lineRule="auto"/>
    </w:pPr>
    <w:rPr>
      <w:lang w:val="en-US" w:eastAsia="en-US"/>
    </w:rPr>
  </w:style>
  <w:style w:type="paragraph" w:customStyle="1" w:styleId="407C5FBEF74441FB886E37C509BE7517">
    <w:name w:val="407C5FBEF74441FB886E37C509BE7517"/>
    <w:rsid w:val="006B6227"/>
    <w:pPr>
      <w:tabs>
        <w:tab w:val="center" w:pos="4513"/>
        <w:tab w:val="right" w:pos="9026"/>
      </w:tabs>
      <w:spacing w:after="0" w:line="240" w:lineRule="auto"/>
    </w:pPr>
    <w:rPr>
      <w:rFonts w:eastAsiaTheme="minorHAnsi"/>
      <w:lang w:eastAsia="en-US"/>
    </w:rPr>
  </w:style>
  <w:style w:type="paragraph" w:customStyle="1" w:styleId="7354849C8C524A1BA1BD0A40A7BEF7A22">
    <w:name w:val="7354849C8C524A1BA1BD0A40A7BEF7A22"/>
    <w:rsid w:val="006B6227"/>
    <w:rPr>
      <w:rFonts w:eastAsiaTheme="minorHAnsi"/>
      <w:lang w:eastAsia="en-US"/>
    </w:rPr>
  </w:style>
  <w:style w:type="paragraph" w:customStyle="1" w:styleId="791474E2FD24497FAABA5779862ED1511">
    <w:name w:val="791474E2FD24497FAABA5779862ED1511"/>
    <w:rsid w:val="006B6227"/>
    <w:rPr>
      <w:rFonts w:eastAsiaTheme="minorHAnsi"/>
      <w:lang w:eastAsia="en-US"/>
    </w:rPr>
  </w:style>
  <w:style w:type="paragraph" w:customStyle="1" w:styleId="0B6A95DE05F047DAAE219DCB231CE92C1">
    <w:name w:val="0B6A95DE05F047DAAE219DCB231CE92C1"/>
    <w:rsid w:val="006B6227"/>
    <w:rPr>
      <w:rFonts w:eastAsiaTheme="minorHAnsi"/>
      <w:lang w:eastAsia="en-US"/>
    </w:rPr>
  </w:style>
  <w:style w:type="paragraph" w:customStyle="1" w:styleId="6CE2F2789A5B426C973A25B4EF9EBD031">
    <w:name w:val="6CE2F2789A5B426C973A25B4EF9EBD031"/>
    <w:rsid w:val="006B6227"/>
    <w:rPr>
      <w:rFonts w:eastAsiaTheme="minorHAnsi"/>
      <w:lang w:eastAsia="en-US"/>
    </w:rPr>
  </w:style>
  <w:style w:type="paragraph" w:customStyle="1" w:styleId="04F286B3B3EA442E8CA1E15B60268E242">
    <w:name w:val="04F286B3B3EA442E8CA1E15B60268E242"/>
    <w:rsid w:val="006B6227"/>
    <w:rPr>
      <w:rFonts w:eastAsiaTheme="minorHAnsi"/>
      <w:lang w:eastAsia="en-US"/>
    </w:rPr>
  </w:style>
  <w:style w:type="paragraph" w:customStyle="1" w:styleId="4937B266F44A4E8E99544F0711EBFF9C2">
    <w:name w:val="4937B266F44A4E8E99544F0711EBFF9C2"/>
    <w:rsid w:val="006B6227"/>
    <w:rPr>
      <w:rFonts w:eastAsiaTheme="minorHAnsi"/>
      <w:lang w:eastAsia="en-US"/>
    </w:rPr>
  </w:style>
  <w:style w:type="paragraph" w:customStyle="1" w:styleId="D295808A7EBB4080AC67F197423200261">
    <w:name w:val="D295808A7EBB4080AC67F197423200261"/>
    <w:rsid w:val="006B6227"/>
    <w:rPr>
      <w:rFonts w:eastAsiaTheme="minorHAnsi"/>
      <w:lang w:eastAsia="en-US"/>
    </w:rPr>
  </w:style>
  <w:style w:type="paragraph" w:customStyle="1" w:styleId="F542CE04963540DAACD5D7796CF51E621">
    <w:name w:val="F542CE04963540DAACD5D7796CF51E621"/>
    <w:rsid w:val="006B6227"/>
    <w:rPr>
      <w:rFonts w:eastAsiaTheme="minorHAnsi"/>
      <w:lang w:eastAsia="en-US"/>
    </w:rPr>
  </w:style>
  <w:style w:type="paragraph" w:customStyle="1" w:styleId="797E33A6718449E0A1E4E03FFCAA6B021">
    <w:name w:val="797E33A6718449E0A1E4E03FFCAA6B021"/>
    <w:rsid w:val="006B6227"/>
    <w:rPr>
      <w:rFonts w:eastAsiaTheme="minorHAnsi"/>
      <w:lang w:eastAsia="en-US"/>
    </w:rPr>
  </w:style>
  <w:style w:type="paragraph" w:customStyle="1" w:styleId="4537CCB17EEE4294ABD04F85F15AF30A1">
    <w:name w:val="4537CCB17EEE4294ABD04F85F15AF30A1"/>
    <w:rsid w:val="006B6227"/>
    <w:rPr>
      <w:rFonts w:eastAsiaTheme="minorHAnsi"/>
      <w:lang w:eastAsia="en-US"/>
    </w:rPr>
  </w:style>
  <w:style w:type="paragraph" w:customStyle="1" w:styleId="E9B9DC0C902F4AB09D54746845B8258C1">
    <w:name w:val="E9B9DC0C902F4AB09D54746845B8258C1"/>
    <w:rsid w:val="006B6227"/>
    <w:rPr>
      <w:rFonts w:eastAsiaTheme="minorHAnsi"/>
      <w:lang w:eastAsia="en-US"/>
    </w:rPr>
  </w:style>
  <w:style w:type="paragraph" w:customStyle="1" w:styleId="927C5273BF8B4D9F8C703A7FAFE951061">
    <w:name w:val="927C5273BF8B4D9F8C703A7FAFE951061"/>
    <w:rsid w:val="006B6227"/>
    <w:rPr>
      <w:rFonts w:eastAsiaTheme="minorHAnsi"/>
      <w:lang w:eastAsia="en-US"/>
    </w:rPr>
  </w:style>
  <w:style w:type="paragraph" w:customStyle="1" w:styleId="4A333F87A33F4F7F870E45B063CC877D1">
    <w:name w:val="4A333F87A33F4F7F870E45B063CC877D1"/>
    <w:rsid w:val="006B6227"/>
    <w:rPr>
      <w:rFonts w:eastAsiaTheme="minorHAnsi"/>
      <w:lang w:eastAsia="en-US"/>
    </w:rPr>
  </w:style>
  <w:style w:type="paragraph" w:customStyle="1" w:styleId="A96F79A8C4304BFC8B49A5F9E0C7D53F1">
    <w:name w:val="A96F79A8C4304BFC8B49A5F9E0C7D53F1"/>
    <w:rsid w:val="006B6227"/>
    <w:rPr>
      <w:rFonts w:eastAsiaTheme="minorHAnsi"/>
      <w:lang w:eastAsia="en-US"/>
    </w:rPr>
  </w:style>
  <w:style w:type="paragraph" w:customStyle="1" w:styleId="6B63A850EC1D4A78BDEF4FC2BFB0BA971">
    <w:name w:val="6B63A850EC1D4A78BDEF4FC2BFB0BA971"/>
    <w:rsid w:val="006B6227"/>
    <w:rPr>
      <w:rFonts w:eastAsiaTheme="minorHAnsi"/>
      <w:lang w:eastAsia="en-US"/>
    </w:rPr>
  </w:style>
  <w:style w:type="paragraph" w:customStyle="1" w:styleId="FEC8EBB42E0040619A0BBEA290D318232">
    <w:name w:val="FEC8EBB42E0040619A0BBEA290D318232"/>
    <w:rsid w:val="006B6227"/>
    <w:rPr>
      <w:rFonts w:eastAsiaTheme="minorHAnsi"/>
      <w:lang w:eastAsia="en-US"/>
    </w:rPr>
  </w:style>
  <w:style w:type="paragraph" w:customStyle="1" w:styleId="F4FEC362F21040598E703E1DDF4625F92">
    <w:name w:val="F4FEC362F21040598E703E1DDF4625F92"/>
    <w:rsid w:val="006B6227"/>
    <w:rPr>
      <w:rFonts w:eastAsiaTheme="minorHAnsi"/>
      <w:lang w:eastAsia="en-US"/>
    </w:rPr>
  </w:style>
  <w:style w:type="paragraph" w:customStyle="1" w:styleId="2B4DC6674C1B4AC5B7BC8EB18EE309DA2">
    <w:name w:val="2B4DC6674C1B4AC5B7BC8EB18EE309DA2"/>
    <w:rsid w:val="006B6227"/>
    <w:rPr>
      <w:rFonts w:eastAsiaTheme="minorHAnsi"/>
      <w:lang w:eastAsia="en-US"/>
    </w:rPr>
  </w:style>
  <w:style w:type="paragraph" w:customStyle="1" w:styleId="0D82385A86C04A92AAB3092B3B626B062">
    <w:name w:val="0D82385A86C04A92AAB3092B3B626B062"/>
    <w:rsid w:val="006B6227"/>
    <w:rPr>
      <w:rFonts w:eastAsiaTheme="minorHAnsi"/>
      <w:lang w:eastAsia="en-US"/>
    </w:rPr>
  </w:style>
  <w:style w:type="paragraph" w:customStyle="1" w:styleId="E758D10C0108496EB965B0378BFDC0712">
    <w:name w:val="E758D10C0108496EB965B0378BFDC0712"/>
    <w:rsid w:val="006B6227"/>
    <w:rPr>
      <w:rFonts w:eastAsiaTheme="minorHAnsi"/>
      <w:lang w:eastAsia="en-US"/>
    </w:rPr>
  </w:style>
  <w:style w:type="paragraph" w:customStyle="1" w:styleId="ED54CE2EF26A41C7988DCEE6DDE7E5B42">
    <w:name w:val="ED54CE2EF26A41C7988DCEE6DDE7E5B42"/>
    <w:rsid w:val="006B6227"/>
    <w:rPr>
      <w:rFonts w:eastAsiaTheme="minorHAnsi"/>
      <w:lang w:eastAsia="en-US"/>
    </w:rPr>
  </w:style>
  <w:style w:type="paragraph" w:customStyle="1" w:styleId="23E46433911D4563AB2C00AC46F48D5C2">
    <w:name w:val="23E46433911D4563AB2C00AC46F48D5C2"/>
    <w:rsid w:val="006B6227"/>
    <w:rPr>
      <w:rFonts w:eastAsiaTheme="minorHAnsi"/>
      <w:lang w:eastAsia="en-US"/>
    </w:rPr>
  </w:style>
  <w:style w:type="paragraph" w:customStyle="1" w:styleId="30D63607212044068AFA50BD6C5065272">
    <w:name w:val="30D63607212044068AFA50BD6C5065272"/>
    <w:rsid w:val="006B6227"/>
    <w:rPr>
      <w:rFonts w:eastAsiaTheme="minorHAnsi"/>
      <w:lang w:eastAsia="en-US"/>
    </w:rPr>
  </w:style>
  <w:style w:type="paragraph" w:customStyle="1" w:styleId="32344520304D442CB85606FB027E655F2">
    <w:name w:val="32344520304D442CB85606FB027E655F2"/>
    <w:rsid w:val="006B6227"/>
    <w:rPr>
      <w:rFonts w:eastAsiaTheme="minorHAnsi"/>
      <w:lang w:eastAsia="en-US"/>
    </w:rPr>
  </w:style>
  <w:style w:type="paragraph" w:customStyle="1" w:styleId="8AF341132ACB44719336942206562F932">
    <w:name w:val="8AF341132ACB44719336942206562F932"/>
    <w:rsid w:val="006B6227"/>
    <w:rPr>
      <w:rFonts w:eastAsiaTheme="minorHAnsi"/>
      <w:lang w:eastAsia="en-US"/>
    </w:rPr>
  </w:style>
  <w:style w:type="paragraph" w:customStyle="1" w:styleId="0FEACAB9525A4A0791C2E7C7A4C6B69C2">
    <w:name w:val="0FEACAB9525A4A0791C2E7C7A4C6B69C2"/>
    <w:rsid w:val="006B6227"/>
    <w:rPr>
      <w:rFonts w:eastAsiaTheme="minorHAnsi"/>
      <w:lang w:eastAsia="en-US"/>
    </w:rPr>
  </w:style>
  <w:style w:type="paragraph" w:customStyle="1" w:styleId="82D540B3185841D9B59B63336F8F4F002">
    <w:name w:val="82D540B3185841D9B59B63336F8F4F002"/>
    <w:rsid w:val="006B6227"/>
    <w:pPr>
      <w:spacing w:after="0" w:line="240" w:lineRule="auto"/>
    </w:pPr>
    <w:rPr>
      <w:lang w:val="en-US" w:eastAsia="en-US"/>
    </w:rPr>
  </w:style>
  <w:style w:type="paragraph" w:customStyle="1" w:styleId="06DD4BCD08C248B3988B019837CD92D51">
    <w:name w:val="06DD4BCD08C248B3988B019837CD92D51"/>
    <w:rsid w:val="006B6227"/>
    <w:pPr>
      <w:spacing w:after="0" w:line="240" w:lineRule="auto"/>
    </w:pPr>
    <w:rPr>
      <w:lang w:val="en-US" w:eastAsia="en-US"/>
    </w:rPr>
  </w:style>
  <w:style w:type="paragraph" w:customStyle="1" w:styleId="407C5FBEF74441FB886E37C509BE75171">
    <w:name w:val="407C5FBEF74441FB886E37C509BE75171"/>
    <w:rsid w:val="006B6227"/>
    <w:pPr>
      <w:tabs>
        <w:tab w:val="center" w:pos="4513"/>
        <w:tab w:val="right" w:pos="9026"/>
      </w:tabs>
      <w:spacing w:after="0" w:line="240" w:lineRule="auto"/>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D7EC4-3B69-4D1A-BDCB-3F0D9BC2A340}">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Incident Information.dotx</Template>
  <TotalTime>10</TotalTime>
  <Pages>9</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Graham</dc:creator>
  <cp:keywords/>
  <dc:description/>
  <cp:lastModifiedBy>James Graham</cp:lastModifiedBy>
  <cp:revision>10</cp:revision>
  <dcterms:created xsi:type="dcterms:W3CDTF">2021-06-06T13:03:00Z</dcterms:created>
  <dcterms:modified xsi:type="dcterms:W3CDTF">2021-06-06T13:13:00Z</dcterms:modified>
</cp:coreProperties>
</file>